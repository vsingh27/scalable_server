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4281"/>
        <w:gridCol w:w="1649"/>
        <w:gridCol w:w="2757"/>
      </w:tblGrid>
      <w:tr w:rsidR="001A147C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4281" w:type="dxa"/>
            <w:vAlign w:val="center"/>
          </w:tcPr>
          <w:p w:rsidR="0099063B" w:rsidRDefault="00AF5E84" w:rsidP="00125FC5">
            <w:pPr>
              <w:pStyle w:val="NoSpacing"/>
            </w:pPr>
            <w:sdt>
              <w:sdtPr>
                <w:rPr>
                  <w:color w:val="424456" w:themeColor="text2"/>
                  <w:sz w:val="24"/>
                  <w:szCs w:val="22"/>
                </w:rPr>
                <w:alias w:val="Date"/>
                <w:id w:val="281571602"/>
                <w:placeholder>
                  <w:docPart w:val="989F111183794298ABCC5A4C1C38869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B1A88">
                  <w:rPr>
                    <w:color w:val="424456" w:themeColor="text2"/>
                    <w:sz w:val="24"/>
                    <w:szCs w:val="22"/>
                  </w:rPr>
                  <w:t>2/12/2016</w:t>
                </w:r>
              </w:sdtContent>
            </w:sdt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c>
          <w:tcPr>
            <w:tcW w:w="5184" w:type="dxa"/>
            <w:gridSpan w:val="2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3644"/>
            </w:tblGrid>
            <w:tr w:rsidR="0099063B" w:rsidTr="00D7662D">
              <w:trPr>
                <w:trHeight w:hRule="exact" w:val="86"/>
              </w:trPr>
              <w:tc>
                <w:tcPr>
                  <w:tcW w:w="990" w:type="dxa"/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6" w:space="0" w:color="438086" w:themeColor="accent2"/>
                    <w:bottom w:val="single" w:sz="24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86"/>
              </w:trPr>
              <w:tc>
                <w:tcPr>
                  <w:tcW w:w="990" w:type="dxa"/>
                  <w:tcBorders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4" w:space="0" w:color="438086" w:themeColor="accent2"/>
                    <w:bottom w:val="single" w:sz="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115"/>
              </w:trPr>
              <w:tc>
                <w:tcPr>
                  <w:tcW w:w="990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2" w:space="0" w:color="438086" w:themeColor="accent2"/>
                    <w:bottom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  <w:tr w:rsidR="0099063B" w:rsidTr="00D7662D">
              <w:trPr>
                <w:trHeight w:hRule="exact" w:val="58"/>
              </w:trPr>
              <w:tc>
                <w:tcPr>
                  <w:tcW w:w="990" w:type="dxa"/>
                  <w:tcBorders>
                    <w:top w:val="single" w:sz="8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  <w:tc>
                <w:tcPr>
                  <w:tcW w:w="2754" w:type="dxa"/>
                  <w:tcBorders>
                    <w:top w:val="single" w:sz="8" w:space="0" w:color="438086" w:themeColor="accent2"/>
                    <w:bottom w:val="single" w:sz="12" w:space="0" w:color="438086" w:themeColor="accent2"/>
                  </w:tcBorders>
                </w:tcPr>
                <w:p w:rsidR="0099063B" w:rsidRDefault="0099063B" w:rsidP="0099063B">
                  <w:pPr>
                    <w:pStyle w:val="NoSpacing"/>
                    <w:framePr w:hSpace="187" w:wrap="around" w:vAnchor="page" w:hAnchor="margin" w:y="6631"/>
                    <w:suppressOverlap/>
                  </w:pPr>
                </w:p>
              </w:tc>
            </w:tr>
          </w:tbl>
          <w:p w:rsidR="0099063B" w:rsidRDefault="0099063B" w:rsidP="0099063B">
            <w:pPr>
              <w:pStyle w:val="NoSpacing"/>
            </w:pPr>
          </w:p>
        </w:tc>
        <w:tc>
          <w:tcPr>
            <w:tcW w:w="4406" w:type="dxa"/>
            <w:gridSpan w:val="2"/>
            <w:vAlign w:val="center"/>
          </w:tcPr>
          <w:p w:rsidR="0099063B" w:rsidRDefault="0099063B" w:rsidP="0099063B">
            <w:pPr>
              <w:pStyle w:val="NoSpacing"/>
            </w:pPr>
          </w:p>
        </w:tc>
      </w:tr>
      <w:tr w:rsidR="0099063B" w:rsidTr="005D0F69">
        <w:trPr>
          <w:trHeight w:val="1800"/>
        </w:trPr>
        <w:tc>
          <w:tcPr>
            <w:tcW w:w="95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99063B" w:rsidRDefault="00AF5E84" w:rsidP="0099063B">
            <w:pPr>
              <w:pStyle w:val="NoSpacing"/>
              <w:rPr>
                <w:rFonts w:asciiTheme="majorHAnsi" w:eastAsiaTheme="majorEastAsia" w:hAnsiTheme="majorHAnsi" w:cstheme="majorBidi"/>
                <w:color w:val="53548A" w:themeColor="accent1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53548A" w:themeColor="accent1"/>
                  <w:sz w:val="72"/>
                  <w:szCs w:val="72"/>
                </w:rPr>
                <w:alias w:val="Title"/>
                <w:id w:val="220683848"/>
                <w:placeholder>
                  <w:docPart w:val="DDEFD62F6DA84ACDB65E188ECB063A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COMP800</w:t>
                </w:r>
                <w:r w:rsidR="00ED4B48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5</w:t>
                </w:r>
                <w:r w:rsidR="001A147C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 xml:space="preserve"> Assignment </w:t>
                </w:r>
                <w:r w:rsidR="00125FC5"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  <w:t>2</w:t>
                </w:r>
              </w:sdtContent>
            </w:sdt>
          </w:p>
          <w:p w:rsidR="0099063B" w:rsidRDefault="00AF5E84" w:rsidP="00DB5EDB">
            <w:pPr>
              <w:pStyle w:val="NoSpacing"/>
            </w:pPr>
            <w:sdt>
              <w:sdtPr>
                <w:rPr>
                  <w:i/>
                  <w:iCs/>
                  <w:color w:val="424456" w:themeColor="text2"/>
                  <w:sz w:val="28"/>
                  <w:szCs w:val="28"/>
                </w:rPr>
                <w:alias w:val="Subtitle"/>
                <w:id w:val="220683832"/>
                <w:placeholder>
                  <w:docPart w:val="B6AFC36075D948A380CB46B8D7ABF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DB5EDB">
                  <w:rPr>
                    <w:i/>
                    <w:iCs/>
                    <w:color w:val="424456" w:themeColor="text2"/>
                    <w:sz w:val="28"/>
                    <w:szCs w:val="28"/>
                    <w:lang w:val="en-CA"/>
                  </w:rPr>
                  <w:t>Designs</w:t>
                </w:r>
              </w:sdtContent>
            </w:sdt>
          </w:p>
        </w:tc>
      </w:tr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gridSpan w:val="2"/>
            <w:vAlign w:val="center"/>
          </w:tcPr>
          <w:p w:rsidR="0099063B" w:rsidRDefault="00211056" w:rsidP="0099063B">
            <w:pPr>
              <w:pStyle w:val="NoSpacing"/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4AD903" wp14:editId="70742A2B">
                      <wp:simplePos x="0" y="0"/>
                      <wp:positionH relativeFrom="leftMargin">
                        <wp:posOffset>586105</wp:posOffset>
                      </wp:positionH>
                      <wp:positionV relativeFrom="page">
                        <wp:posOffset>121920</wp:posOffset>
                      </wp:positionV>
                      <wp:extent cx="3571875" cy="2696210"/>
                      <wp:effectExtent l="19050" t="19050" r="28575" b="27940"/>
                      <wp:wrapSquare wrapText="bothSides"/>
                      <wp:docPr id="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2696210"/>
                              </a:xfrm>
                              <a:prstGeom prst="rect">
                                <a:avLst/>
                              </a:prstGeom>
                              <a:ln w="57150" cmpd="thickThin">
                                <a:solidFill>
                                  <a:schemeClr val="accent2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3E3E67"/>
                                    </a:solidFill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0A7065" w:rsidRDefault="00AF5E84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24456" w:themeColor="text2"/>
                                        <w:sz w:val="32"/>
                                        <w:szCs w:val="22"/>
                                      </w:rPr>
                                      <w:alias w:val="Author"/>
                                      <w:id w:val="310606533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A7065" w:rsidRPr="00914ABC">
                                        <w:rPr>
                                          <w:color w:val="424456" w:themeColor="text2"/>
                                          <w:sz w:val="32"/>
                                          <w:szCs w:val="22"/>
                                          <w:lang w:val="en-CA"/>
                                        </w:rPr>
                                        <w:t>Rizwan Ahmed</w:t>
                                      </w:r>
                                    </w:sdtContent>
                                  </w:sdt>
                                  <w:r w:rsidR="000A7065"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7A554A" w:rsidRDefault="007A554A">
                                  <w:pPr>
                                    <w:spacing w:after="0" w:line="324" w:lineRule="auto"/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Vishavpreet Singh</w:t>
                                  </w:r>
                                </w:p>
                                <w:p w:rsidR="000A7065" w:rsidRDefault="000A7065">
                                  <w:pPr>
                                    <w:spacing w:after="0" w:line="324" w:lineRule="auto"/>
                                    <w:rPr>
                                      <w:color w:val="438086" w:themeColor="accent2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424456" w:themeColor="text2"/>
                                      <w:sz w:val="32"/>
                                      <w:szCs w:val="22"/>
                                    </w:rPr>
                                    <w:t>COMP6D</w:t>
                                  </w:r>
                                </w:p>
                              </w:txbxContent>
                            </wps:txbx>
                            <wps:bodyPr rot="0" vert="horz" wrap="square" lIns="228600" tIns="228600" rIns="228600" bIns="22860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64AD903" id="Rectangle 27" o:spid="_x0000_s1026" style="position:absolute;margin-left:46.15pt;margin-top:9.6pt;width:281.25pt;height:212.3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" filled="f" fillcolor="#3e3e67" strokecolor="#438086 [3205]" strokeweight="4.5pt">
                      <v:stroke linestyle="thickThin"/>
                      <v:textbox style="mso-fit-shape-to-text:t" inset="18pt,18pt,18pt,18pt">
                        <w:txbxContent>
                          <w:p w:rsidR="000A7065" w:rsidRDefault="001266E2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424456" w:themeColor="text2"/>
                                  <w:sz w:val="32"/>
                                  <w:szCs w:val="22"/>
                                </w:rPr>
                                <w:alias w:val="Author"/>
                                <w:id w:val="310606533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065" w:rsidRPr="00914ABC">
                                  <w:rPr>
                                    <w:color w:val="424456" w:themeColor="text2"/>
                                    <w:sz w:val="32"/>
                                    <w:szCs w:val="22"/>
                                    <w:lang w:val="en-CA"/>
                                  </w:rPr>
                                  <w:t>Rizwan Ahmed</w:t>
                                </w:r>
                              </w:sdtContent>
                            </w:sdt>
                            <w:r w:rsidR="000A7065"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 xml:space="preserve"> </w:t>
                            </w:r>
                          </w:p>
                          <w:p w:rsidR="007A554A" w:rsidRDefault="007A554A">
                            <w:pPr>
                              <w:spacing w:after="0" w:line="324" w:lineRule="auto"/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Vishavpreet Singh</w:t>
                            </w:r>
                          </w:p>
                          <w:p w:rsidR="000A7065" w:rsidRDefault="000A7065">
                            <w:pPr>
                              <w:spacing w:after="0" w:line="324" w:lineRule="auto"/>
                              <w:rPr>
                                <w:color w:val="438086" w:themeColor="accen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24456" w:themeColor="text2"/>
                                <w:sz w:val="32"/>
                                <w:szCs w:val="22"/>
                              </w:rPr>
                              <w:t>COMP6D</w:t>
                            </w:r>
                          </w:p>
                        </w:txbxContent>
                      </v:textbox>
                      <w10:wrap type="square" anchorx="margin" anchory="page"/>
                    </v:rect>
                  </w:pict>
                </mc:Fallback>
              </mc:AlternateContent>
            </w: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p w:rsidR="005D0F69" w:rsidRDefault="005D0F69">
      <w:r>
        <w:br w:type="page"/>
      </w:r>
    </w:p>
    <w:p w:rsidR="005D0F69" w:rsidRDefault="005D0F69"/>
    <w:tbl>
      <w:tblPr>
        <w:tblpPr w:leftFromText="187" w:rightFromText="187" w:vertAnchor="page" w:horzAnchor="margin" w:tblpY="6631"/>
        <w:tblOverlap w:val="never"/>
        <w:tblW w:w="5000" w:type="pct"/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03"/>
        <w:gridCol w:w="5930"/>
        <w:gridCol w:w="2757"/>
      </w:tblGrid>
      <w:tr w:rsidR="0099063B" w:rsidTr="005D0F69">
        <w:tc>
          <w:tcPr>
            <w:tcW w:w="903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5930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  <w:tc>
          <w:tcPr>
            <w:tcW w:w="2757" w:type="dxa"/>
            <w:vAlign w:val="center"/>
          </w:tcPr>
          <w:p w:rsidR="0099063B" w:rsidRDefault="0099063B" w:rsidP="0099063B">
            <w:pPr>
              <w:pStyle w:val="NoSpacing"/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0"/>
          <w:szCs w:val="20"/>
        </w:rPr>
        <w:id w:val="-1728605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D0F69" w:rsidRDefault="005D0F69">
          <w:pPr>
            <w:pStyle w:val="TOCHeading"/>
          </w:pPr>
          <w:r>
            <w:t>Contents</w:t>
          </w:r>
        </w:p>
        <w:p w:rsidR="00690AD1" w:rsidRDefault="005D0F6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44907" w:history="1">
            <w:r w:rsidR="00690AD1" w:rsidRPr="007D4911">
              <w:rPr>
                <w:rStyle w:val="Hyperlink"/>
                <w:noProof/>
              </w:rPr>
              <w:t>Design</w:t>
            </w:r>
            <w:r w:rsidR="00690AD1">
              <w:rPr>
                <w:noProof/>
                <w:webHidden/>
              </w:rPr>
              <w:tab/>
            </w:r>
            <w:r w:rsidR="00690AD1">
              <w:rPr>
                <w:noProof/>
                <w:webHidden/>
              </w:rPr>
              <w:fldChar w:fldCharType="begin"/>
            </w:r>
            <w:r w:rsidR="00690AD1">
              <w:rPr>
                <w:noProof/>
                <w:webHidden/>
              </w:rPr>
              <w:instrText xml:space="preserve"> PAGEREF _Toc443244907 \h </w:instrText>
            </w:r>
            <w:r w:rsidR="00690AD1">
              <w:rPr>
                <w:noProof/>
                <w:webHidden/>
              </w:rPr>
            </w:r>
            <w:r w:rsidR="00690AD1">
              <w:rPr>
                <w:noProof/>
                <w:webHidden/>
              </w:rPr>
              <w:fldChar w:fldCharType="separate"/>
            </w:r>
            <w:r w:rsidR="00690AD1">
              <w:rPr>
                <w:noProof/>
                <w:webHidden/>
              </w:rPr>
              <w:t>2</w:t>
            </w:r>
            <w:r w:rsidR="00690AD1"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44908" w:history="1">
            <w:r w:rsidRPr="007D4911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44909" w:history="1">
            <w:r w:rsidRPr="007D4911">
              <w:rPr>
                <w:rStyle w:val="Hyperlink"/>
                <w:noProof/>
              </w:rPr>
              <w:t>Multi-threaded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44910" w:history="1">
            <w:r w:rsidRPr="007D4911">
              <w:rPr>
                <w:rStyle w:val="Hyperlink"/>
                <w:noProof/>
              </w:rPr>
              <w:t>Select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44911" w:history="1">
            <w:r w:rsidRPr="007D4911">
              <w:rPr>
                <w:rStyle w:val="Hyperlink"/>
                <w:noProof/>
              </w:rPr>
              <w:t>Epoll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44912" w:history="1">
            <w:r w:rsidRPr="007D4911">
              <w:rPr>
                <w:rStyle w:val="Hyperlink"/>
                <w:noProof/>
              </w:rPr>
              <w:t>Echo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CA" w:eastAsia="en-CA"/>
            </w:rPr>
          </w:pPr>
          <w:hyperlink w:anchor="_Toc443244913" w:history="1">
            <w:r w:rsidRPr="007D4911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44914" w:history="1">
            <w:r w:rsidRPr="007D4911">
              <w:rPr>
                <w:rStyle w:val="Hyperlink"/>
                <w:noProof/>
              </w:rPr>
              <w:t>Multi-threaded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AD1" w:rsidRDefault="00690AD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CA" w:eastAsia="en-CA"/>
            </w:rPr>
          </w:pPr>
          <w:hyperlink w:anchor="_Toc443244915" w:history="1">
            <w:r w:rsidRPr="007D4911">
              <w:rPr>
                <w:rStyle w:val="Hyperlink"/>
                <w:noProof/>
              </w:rPr>
              <w:t>Select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F69" w:rsidRDefault="005D0F69">
          <w:r>
            <w:rPr>
              <w:b/>
              <w:bCs/>
              <w:noProof/>
            </w:rPr>
            <w:fldChar w:fldCharType="end"/>
          </w:r>
        </w:p>
      </w:sdtContent>
    </w:sdt>
    <w:p w:rsidR="000A7065" w:rsidRDefault="000A7065"/>
    <w:sdt>
      <w:sdtPr>
        <w:rPr>
          <w:rFonts w:asciiTheme="minorHAnsi" w:eastAsiaTheme="minorEastAsia" w:hAnsiTheme="minorHAnsi" w:cstheme="minorBidi"/>
          <w:color w:val="000000"/>
          <w:sz w:val="20"/>
          <w:szCs w:val="20"/>
          <w14:textFill>
            <w14:solidFill>
              <w14:srgbClr w14:val="000000">
                <w14:lumMod w14:val="75000"/>
              </w14:srgbClr>
            </w14:solidFill>
          </w14:textFill>
        </w:rPr>
        <w:id w:val="183333664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3E67" w:themeColor="accent1" w:themeShade="BF"/>
          <w:sz w:val="56"/>
          <w14:textFill>
            <w14:solidFill>
              <w14:schemeClr w14:val="accent1">
                <w14:lumMod w14:val="75000"/>
                <w14:lumMod w14:val="75000"/>
              </w14:schemeClr>
            </w14:solidFill>
          </w14:textFill>
        </w:rPr>
      </w:sdtEndPr>
      <w:sdtContent>
        <w:p w:rsidR="003C0A30" w:rsidRPr="0075122D" w:rsidRDefault="000970B0" w:rsidP="0075122D">
          <w:pPr>
            <w:pStyle w:val="Titl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 w:cstheme="minorBid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p w:rsidR="00AD3AC1" w:rsidRPr="002408FE" w:rsidRDefault="000C413B" w:rsidP="00AD3AC1">
      <w:pPr>
        <w:pStyle w:val="Heading1"/>
      </w:pPr>
      <w:bookmarkStart w:id="0" w:name="_Toc443244907"/>
      <w:r>
        <w:lastRenderedPageBreak/>
        <w:t>Design</w:t>
      </w:r>
      <w:bookmarkEnd w:id="0"/>
    </w:p>
    <w:p w:rsidR="008C6C62" w:rsidRPr="008C6C62" w:rsidRDefault="008C6C62" w:rsidP="008C6C62"/>
    <w:p w:rsidR="00872C4F" w:rsidRDefault="0075122D" w:rsidP="008622E9">
      <w:pPr>
        <w:pStyle w:val="Heading2"/>
      </w:pPr>
      <w:bookmarkStart w:id="1" w:name="_Toc443244908"/>
      <w:r>
        <w:t>Diagrams</w:t>
      </w:r>
      <w:bookmarkEnd w:id="1"/>
    </w:p>
    <w:p w:rsidR="008622E9" w:rsidRDefault="008622E9" w:rsidP="008622E9"/>
    <w:p w:rsidR="0075122D" w:rsidRDefault="0075122D" w:rsidP="0075122D">
      <w:pPr>
        <w:pStyle w:val="Heading3"/>
      </w:pPr>
      <w:bookmarkStart w:id="2" w:name="_Toc443244909"/>
      <w:r>
        <w:t>Multi-threaded Server</w:t>
      </w:r>
      <w:bookmarkEnd w:id="2"/>
    </w:p>
    <w:p w:rsidR="00D6078B" w:rsidRPr="00D6078B" w:rsidRDefault="00D6078B" w:rsidP="00D6078B">
      <w:r>
        <w:object w:dxaOrig="9495" w:dyaOrig="8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23.3pt" o:ole="">
            <v:imagedata r:id="rId12" o:title=""/>
          </v:shape>
          <o:OLEObject Type="Embed" ProgID="Visio.Drawing.15" ShapeID="_x0000_i1025" DrawAspect="Content" ObjectID="_1516992312" r:id="rId13"/>
        </w:object>
      </w:r>
    </w:p>
    <w:p w:rsidR="0075122D" w:rsidRDefault="0075122D" w:rsidP="0075122D"/>
    <w:p w:rsidR="008854A2" w:rsidRDefault="008854A2" w:rsidP="0075122D"/>
    <w:p w:rsidR="008854A2" w:rsidRDefault="008854A2" w:rsidP="0075122D"/>
    <w:p w:rsidR="008854A2" w:rsidRDefault="008854A2" w:rsidP="0075122D"/>
    <w:p w:rsidR="0075122D" w:rsidRDefault="0075122D" w:rsidP="0075122D">
      <w:pPr>
        <w:pStyle w:val="Heading3"/>
      </w:pPr>
      <w:bookmarkStart w:id="3" w:name="_Toc443244910"/>
      <w:r>
        <w:lastRenderedPageBreak/>
        <w:t>Select server</w:t>
      </w:r>
      <w:bookmarkEnd w:id="3"/>
    </w:p>
    <w:p w:rsidR="0075122D" w:rsidRDefault="004D20CF" w:rsidP="0075122D">
      <w:r>
        <w:object w:dxaOrig="11100" w:dyaOrig="8521">
          <v:shape id="_x0000_i1026" type="#_x0000_t75" style="width:506.15pt;height:359.15pt" o:ole="">
            <v:imagedata r:id="rId14" o:title=""/>
          </v:shape>
          <o:OLEObject Type="Embed" ProgID="Visio.Drawing.15" ShapeID="_x0000_i1026" DrawAspect="Content" ObjectID="_1516992313" r:id="rId15"/>
        </w:object>
      </w:r>
    </w:p>
    <w:p w:rsidR="0075122D" w:rsidRDefault="0075122D" w:rsidP="0075122D">
      <w:pPr>
        <w:pStyle w:val="Heading3"/>
      </w:pPr>
      <w:bookmarkStart w:id="4" w:name="_Toc443244911"/>
      <w:r>
        <w:t>Epoll server</w:t>
      </w:r>
      <w:bookmarkEnd w:id="4"/>
    </w:p>
    <w:p w:rsidR="00F3556F" w:rsidRDefault="00F3556F" w:rsidP="00F3556F"/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D80BFC" w:rsidRDefault="00D80BFC" w:rsidP="00F3556F">
      <w:pPr>
        <w:pStyle w:val="Heading3"/>
      </w:pPr>
    </w:p>
    <w:p w:rsidR="00F3556F" w:rsidRPr="00F3556F" w:rsidRDefault="00F3556F" w:rsidP="00F3556F">
      <w:pPr>
        <w:pStyle w:val="Heading3"/>
      </w:pPr>
      <w:bookmarkStart w:id="5" w:name="_Toc443244912"/>
      <w:r>
        <w:lastRenderedPageBreak/>
        <w:t>Echo Client</w:t>
      </w:r>
      <w:bookmarkEnd w:id="5"/>
    </w:p>
    <w:p w:rsidR="00872C4F" w:rsidRDefault="00872C4F" w:rsidP="001B3AE2">
      <w:pPr>
        <w:spacing w:after="0" w:line="240" w:lineRule="auto"/>
        <w:rPr>
          <w:rFonts w:ascii="Courier New" w:hAnsi="Courier New" w:cs="Courier New"/>
          <w:sz w:val="22"/>
        </w:rPr>
      </w:pPr>
    </w:p>
    <w:p w:rsidR="00A058A9" w:rsidRDefault="00D80BFC" w:rsidP="001B3AE2">
      <w:pPr>
        <w:spacing w:after="0" w:line="240" w:lineRule="auto"/>
        <w:rPr>
          <w:rFonts w:ascii="Courier New" w:hAnsi="Courier New" w:cs="Courier New"/>
          <w:sz w:val="22"/>
        </w:rPr>
      </w:pPr>
      <w:r>
        <w:object w:dxaOrig="11041" w:dyaOrig="9150">
          <v:shape id="_x0000_i1027" type="#_x0000_t75" style="width:467.6pt;height:387.5pt" o:ole="">
            <v:imagedata r:id="rId16" o:title=""/>
          </v:shape>
          <o:OLEObject Type="Embed" ProgID="Visio.Drawing.15" ShapeID="_x0000_i1027" DrawAspect="Content" ObjectID="_1516992314" r:id="rId17"/>
        </w:object>
      </w:r>
    </w:p>
    <w:p w:rsidR="005A757E" w:rsidRDefault="005A757E" w:rsidP="001B1F71">
      <w:pPr>
        <w:rPr>
          <w:sz w:val="24"/>
        </w:rPr>
      </w:pPr>
    </w:p>
    <w:p w:rsidR="005A757E" w:rsidRDefault="005A757E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1B1F71">
      <w:pPr>
        <w:rPr>
          <w:sz w:val="24"/>
        </w:rPr>
      </w:pPr>
    </w:p>
    <w:p w:rsidR="00932970" w:rsidRDefault="00932970" w:rsidP="00932970">
      <w:pPr>
        <w:pStyle w:val="Heading2"/>
      </w:pPr>
      <w:bookmarkStart w:id="6" w:name="_Toc443244913"/>
      <w:r>
        <w:lastRenderedPageBreak/>
        <w:t>Pseudocode</w:t>
      </w:r>
      <w:bookmarkEnd w:id="6"/>
    </w:p>
    <w:p w:rsidR="00690AD1" w:rsidRDefault="00690AD1" w:rsidP="00690AD1"/>
    <w:p w:rsidR="00690AD1" w:rsidRDefault="00690AD1" w:rsidP="005521E8">
      <w:pPr>
        <w:pStyle w:val="Heading3"/>
        <w:spacing w:line="240" w:lineRule="auto"/>
      </w:pPr>
      <w:bookmarkStart w:id="7" w:name="_Toc443244914"/>
      <w:r>
        <w:t>Multi-threaded Server</w:t>
      </w:r>
      <w:bookmarkEnd w:id="7"/>
    </w:p>
    <w:p w:rsidR="00690AD1" w:rsidRPr="001D6F78" w:rsidRDefault="00690AD1" w:rsidP="005521E8">
      <w:pPr>
        <w:shd w:val="clear" w:color="auto" w:fill="FFC000"/>
        <w:spacing w:after="0" w:line="240" w:lineRule="auto"/>
      </w:pPr>
      <w:r w:rsidRPr="001D6F78">
        <w:t>Main</w:t>
      </w:r>
      <w:r w:rsidR="001D6F78" w:rsidRPr="001D6F78">
        <w:t xml:space="preserve"> – entry point</w:t>
      </w:r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Set up signal handler for user pressing CTRL+C</w:t>
      </w:r>
    </w:p>
    <w:p w:rsidR="00A116D6" w:rsidRPr="005521E8" w:rsidRDefault="00A116D6" w:rsidP="005521E8">
      <w:pPr>
        <w:shd w:val="clear" w:color="auto" w:fill="92D050"/>
        <w:spacing w:after="0" w:line="240" w:lineRule="auto"/>
        <w:ind w:firstLine="720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If user presses CTRL+C: kill_</w:t>
      </w:r>
      <w:proofErr w:type="gramStart"/>
      <w:r w:rsidRPr="005521E8">
        <w:rPr>
          <w:rFonts w:ascii="Courier New" w:hAnsi="Courier New" w:cs="Courier New"/>
        </w:rPr>
        <w:t>server</w:t>
      </w:r>
      <w:r w:rsidR="003F2D29" w:rsidRPr="005521E8">
        <w:rPr>
          <w:rFonts w:ascii="Courier New" w:hAnsi="Courier New" w:cs="Courier New"/>
        </w:rPr>
        <w:t>()</w:t>
      </w:r>
      <w:proofErr w:type="gramEnd"/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Create socket</w:t>
      </w:r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Set socket option to reuse</w:t>
      </w:r>
    </w:p>
    <w:p w:rsidR="00A116D6" w:rsidRPr="005521E8" w:rsidRDefault="00A116D6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Set socket to listen on all addresses</w:t>
      </w:r>
    </w:p>
    <w:p w:rsidR="00A116D6" w:rsidRPr="005521E8" w:rsidRDefault="002631DC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Create array of threads</w:t>
      </w:r>
    </w:p>
    <w:p w:rsidR="002631DC" w:rsidRPr="005521E8" w:rsidRDefault="002631DC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5521E8">
        <w:rPr>
          <w:rFonts w:ascii="Courier New" w:hAnsi="Courier New" w:cs="Courier New"/>
        </w:rPr>
        <w:t>Start accept_loop()</w:t>
      </w:r>
    </w:p>
    <w:p w:rsidR="003F2D29" w:rsidRDefault="003F2D29" w:rsidP="005521E8">
      <w:pPr>
        <w:spacing w:after="0" w:line="240" w:lineRule="auto"/>
      </w:pPr>
    </w:p>
    <w:p w:rsidR="003F2D29" w:rsidRPr="003F2D29" w:rsidRDefault="003F2D29" w:rsidP="005521E8">
      <w:pPr>
        <w:shd w:val="clear" w:color="auto" w:fill="FFC000"/>
        <w:spacing w:after="0" w:line="240" w:lineRule="auto"/>
      </w:pPr>
      <w:r w:rsidRPr="001D6F78">
        <w:t>accept_</w:t>
      </w:r>
      <w:proofErr w:type="gramStart"/>
      <w:r w:rsidRPr="001D6F78">
        <w:t>loop(</w:t>
      </w:r>
      <w:proofErr w:type="gramEnd"/>
      <w:r w:rsidRPr="001D6F78">
        <w:t>)</w:t>
      </w:r>
      <w:r w:rsidR="001D6F78" w:rsidRPr="001D6F78">
        <w:t xml:space="preserve"> – wrapper function for accept()</w:t>
      </w:r>
    </w:p>
    <w:p w:rsidR="00A116D6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 xml:space="preserve">Use </w:t>
      </w:r>
      <w:proofErr w:type="gramStart"/>
      <w:r w:rsidRPr="00DF0ED7">
        <w:rPr>
          <w:rFonts w:ascii="Courier New" w:hAnsi="Courier New" w:cs="Courier New"/>
        </w:rPr>
        <w:t>accept(</w:t>
      </w:r>
      <w:proofErr w:type="gramEnd"/>
      <w:r w:rsidRPr="00DF0ED7">
        <w:rPr>
          <w:rFonts w:ascii="Courier New" w:hAnsi="Courier New" w:cs="Courier New"/>
        </w:rPr>
        <w:t>) call to accept connection from a client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Increase buffer size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Get client info (address, port, number of requests, data sent)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Create new thread if we need more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Have thread serve its clients</w:t>
      </w:r>
    </w:p>
    <w:p w:rsidR="005521E8" w:rsidRDefault="005521E8" w:rsidP="005521E8">
      <w:pPr>
        <w:spacing w:after="0" w:line="240" w:lineRule="auto"/>
      </w:pPr>
    </w:p>
    <w:p w:rsidR="001D6F78" w:rsidRPr="001D6F78" w:rsidRDefault="001D6F78" w:rsidP="005521E8">
      <w:pPr>
        <w:shd w:val="clear" w:color="auto" w:fill="FFC000"/>
        <w:spacing w:after="0" w:line="240" w:lineRule="auto"/>
      </w:pPr>
      <w:proofErr w:type="spellStart"/>
      <w:proofErr w:type="gramStart"/>
      <w:r w:rsidRPr="001D6F78">
        <w:t>serveClients</w:t>
      </w:r>
      <w:proofErr w:type="spellEnd"/>
      <w:r w:rsidRPr="001D6F78">
        <w:t>()</w:t>
      </w:r>
      <w:proofErr w:type="gramEnd"/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Get file descriptor from client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Read from file descriptor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If the client disconnected then close the file descriptor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Otherwise write to file descriptor</w:t>
      </w:r>
    </w:p>
    <w:p w:rsidR="001D6F78" w:rsidRPr="00DF0ED7" w:rsidRDefault="001D6F78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 xml:space="preserve">If </w:t>
      </w:r>
      <w:bookmarkStart w:id="8" w:name="_GoBack"/>
      <w:bookmarkEnd w:id="8"/>
      <w:r w:rsidRPr="00DF0ED7">
        <w:rPr>
          <w:rFonts w:ascii="Courier New" w:hAnsi="Courier New" w:cs="Courier New"/>
        </w:rPr>
        <w:t>thread has no more clients to write to then terminate thread</w:t>
      </w:r>
    </w:p>
    <w:p w:rsidR="001D6F78" w:rsidRDefault="001D6F78" w:rsidP="005521E8">
      <w:pPr>
        <w:spacing w:after="0" w:line="240" w:lineRule="auto"/>
      </w:pPr>
    </w:p>
    <w:p w:rsidR="001D6F78" w:rsidRDefault="001D6F78" w:rsidP="005521E8">
      <w:pPr>
        <w:shd w:val="clear" w:color="auto" w:fill="FFC000"/>
        <w:spacing w:after="0" w:line="240" w:lineRule="auto"/>
      </w:pPr>
      <w:r>
        <w:t>kill_</w:t>
      </w:r>
      <w:proofErr w:type="gramStart"/>
      <w:r>
        <w:t>server()</w:t>
      </w:r>
      <w:proofErr w:type="gramEnd"/>
    </w:p>
    <w:p w:rsidR="001D6F78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Open file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Terminate all threads and connections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Write all statistics to file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Close file</w:t>
      </w:r>
    </w:p>
    <w:p w:rsidR="006F0252" w:rsidRPr="00DF0ED7" w:rsidRDefault="006F0252" w:rsidP="005521E8">
      <w:pPr>
        <w:shd w:val="clear" w:color="auto" w:fill="92D050"/>
        <w:spacing w:after="0" w:line="240" w:lineRule="auto"/>
        <w:rPr>
          <w:rFonts w:ascii="Courier New" w:hAnsi="Courier New" w:cs="Courier New"/>
        </w:rPr>
      </w:pPr>
      <w:r w:rsidRPr="00DF0ED7">
        <w:rPr>
          <w:rFonts w:ascii="Courier New" w:hAnsi="Courier New" w:cs="Courier New"/>
        </w:rPr>
        <w:t>Exit program</w:t>
      </w:r>
    </w:p>
    <w:p w:rsidR="001D6F78" w:rsidRDefault="001D6F78" w:rsidP="00690AD1"/>
    <w:p w:rsidR="001D6F78" w:rsidRDefault="001D6F78" w:rsidP="00690AD1"/>
    <w:p w:rsidR="001D6F78" w:rsidRDefault="001D6F78" w:rsidP="00690AD1"/>
    <w:p w:rsidR="00690AD1" w:rsidRDefault="00690AD1" w:rsidP="00690AD1"/>
    <w:p w:rsidR="00690AD1" w:rsidRDefault="00690AD1" w:rsidP="00690AD1">
      <w:pPr>
        <w:pStyle w:val="Heading3"/>
      </w:pPr>
      <w:bookmarkStart w:id="9" w:name="_Toc443244915"/>
      <w:r>
        <w:t>Select server</w:t>
      </w:r>
      <w:bookmarkEnd w:id="9"/>
    </w:p>
    <w:p w:rsidR="00690AD1" w:rsidRPr="00690AD1" w:rsidRDefault="00690AD1" w:rsidP="00690AD1"/>
    <w:sectPr w:rsidR="00690AD1" w:rsidRPr="00690AD1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E84" w:rsidRDefault="00AF5E84">
      <w:pPr>
        <w:spacing w:after="0" w:line="240" w:lineRule="auto"/>
      </w:pPr>
      <w:r>
        <w:separator/>
      </w:r>
    </w:p>
  </w:endnote>
  <w:endnote w:type="continuationSeparator" w:id="0">
    <w:p w:rsidR="00AF5E84" w:rsidRDefault="00AF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r>
      <w:fldChar w:fldCharType="begin"/>
    </w:r>
    <w:r>
      <w:instrText xml:space="preserve"> PAGE   \* MERGEFORMAT </w:instrText>
    </w:r>
    <w:r>
      <w:fldChar w:fldCharType="separate"/>
    </w:r>
    <w:r w:rsidR="00DF0ED7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2F0D3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D39" w:rsidRDefault="000970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F0ED7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73"/>
      <w:gridCol w:w="2662"/>
    </w:tblGrid>
    <w:tr w:rsidR="002F0D3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2F0D39" w:rsidRDefault="002F0D39">
          <w:pPr>
            <w:pStyle w:val="NoSpacing"/>
          </w:pPr>
        </w:p>
      </w:tc>
    </w:tr>
  </w:tbl>
  <w:p w:rsidR="002F0D39" w:rsidRDefault="002F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E84" w:rsidRDefault="00AF5E84">
      <w:pPr>
        <w:spacing w:after="0" w:line="240" w:lineRule="auto"/>
      </w:pPr>
      <w:r>
        <w:separator/>
      </w:r>
    </w:p>
  </w:footnote>
  <w:footnote w:type="continuationSeparator" w:id="0">
    <w:p w:rsidR="00AF5E84" w:rsidRDefault="00AF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</w:pPr>
        <w:r>
          <w:rPr>
            <w:lang w:val="en-CA"/>
          </w:rPr>
          <w:t>Rizwan Ahmed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F0D39" w:rsidRDefault="00914ABC">
        <w:pPr>
          <w:pStyle w:val="Header"/>
          <w:pBdr>
            <w:bottom w:val="single" w:sz="4" w:space="0" w:color="auto"/>
          </w:pBdr>
          <w:jc w:val="right"/>
        </w:pPr>
        <w:r>
          <w:rPr>
            <w:lang w:val="en-CA"/>
          </w:rPr>
          <w:t>Rizwan Ahmed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506A46B7"/>
    <w:multiLevelType w:val="hybridMultilevel"/>
    <w:tmpl w:val="3F3C4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3C3089"/>
    <w:multiLevelType w:val="hybridMultilevel"/>
    <w:tmpl w:val="CC9AE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E8022B"/>
    <w:multiLevelType w:val="multilevel"/>
    <w:tmpl w:val="33B056D0"/>
    <w:numStyleLink w:val="UrbanBulletedList"/>
  </w:abstractNum>
  <w:abstractNum w:abstractNumId="27">
    <w:nsid w:val="6BC12B3A"/>
    <w:multiLevelType w:val="hybridMultilevel"/>
    <w:tmpl w:val="205001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D0B31"/>
    <w:multiLevelType w:val="multilevel"/>
    <w:tmpl w:val="7AC6A14E"/>
    <w:numStyleLink w:val="UrbanNumberedList"/>
  </w:abstractNum>
  <w:abstractNum w:abstractNumId="29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6740294"/>
    <w:multiLevelType w:val="multilevel"/>
    <w:tmpl w:val="33B056D0"/>
    <w:numStyleLink w:val="UrbanBulletedList"/>
  </w:abstractNum>
  <w:abstractNum w:abstractNumId="31">
    <w:nsid w:val="76921C5B"/>
    <w:multiLevelType w:val="multilevel"/>
    <w:tmpl w:val="33B056D0"/>
    <w:numStyleLink w:val="UrbanBulletedList"/>
  </w:abstractNum>
  <w:abstractNum w:abstractNumId="32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9"/>
  </w:num>
  <w:num w:numId="16">
    <w:abstractNumId w:val="17"/>
  </w:num>
  <w:num w:numId="17">
    <w:abstractNumId w:val="20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8"/>
  </w:num>
  <w:num w:numId="24">
    <w:abstractNumId w:val="14"/>
  </w:num>
  <w:num w:numId="25">
    <w:abstractNumId w:val="13"/>
  </w:num>
  <w:num w:numId="26">
    <w:abstractNumId w:val="10"/>
  </w:num>
  <w:num w:numId="27">
    <w:abstractNumId w:val="32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  <w:num w:numId="40">
    <w:abstractNumId w:val="24"/>
  </w:num>
  <w:num w:numId="41">
    <w:abstractNumId w:val="25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BC"/>
    <w:rsid w:val="00015C5B"/>
    <w:rsid w:val="000611F1"/>
    <w:rsid w:val="00063C6A"/>
    <w:rsid w:val="0007439D"/>
    <w:rsid w:val="000946CB"/>
    <w:rsid w:val="00094B92"/>
    <w:rsid w:val="000970B0"/>
    <w:rsid w:val="000A7065"/>
    <w:rsid w:val="000C413B"/>
    <w:rsid w:val="00125FC5"/>
    <w:rsid w:val="001266E2"/>
    <w:rsid w:val="0013296D"/>
    <w:rsid w:val="00143BD0"/>
    <w:rsid w:val="001A147C"/>
    <w:rsid w:val="001B1F71"/>
    <w:rsid w:val="001B3AE2"/>
    <w:rsid w:val="001C39F4"/>
    <w:rsid w:val="001D6F78"/>
    <w:rsid w:val="00201616"/>
    <w:rsid w:val="00211056"/>
    <w:rsid w:val="002408FE"/>
    <w:rsid w:val="0025431C"/>
    <w:rsid w:val="002631DC"/>
    <w:rsid w:val="002F0D39"/>
    <w:rsid w:val="00361F2C"/>
    <w:rsid w:val="003B1A88"/>
    <w:rsid w:val="003C0A30"/>
    <w:rsid w:val="003F2D29"/>
    <w:rsid w:val="004123C1"/>
    <w:rsid w:val="00416C77"/>
    <w:rsid w:val="00430850"/>
    <w:rsid w:val="004659A2"/>
    <w:rsid w:val="004D20CF"/>
    <w:rsid w:val="004D65EC"/>
    <w:rsid w:val="005315AC"/>
    <w:rsid w:val="005521E8"/>
    <w:rsid w:val="005A0809"/>
    <w:rsid w:val="005A0A57"/>
    <w:rsid w:val="005A757E"/>
    <w:rsid w:val="005C2FE3"/>
    <w:rsid w:val="005D0F69"/>
    <w:rsid w:val="00653388"/>
    <w:rsid w:val="00690AD1"/>
    <w:rsid w:val="006A59C6"/>
    <w:rsid w:val="006E046B"/>
    <w:rsid w:val="006F0252"/>
    <w:rsid w:val="007008E4"/>
    <w:rsid w:val="00733805"/>
    <w:rsid w:val="0075122D"/>
    <w:rsid w:val="00793E72"/>
    <w:rsid w:val="007A554A"/>
    <w:rsid w:val="007C3113"/>
    <w:rsid w:val="007C31D7"/>
    <w:rsid w:val="008125AC"/>
    <w:rsid w:val="008622E9"/>
    <w:rsid w:val="00872C4F"/>
    <w:rsid w:val="008854A2"/>
    <w:rsid w:val="00891F2F"/>
    <w:rsid w:val="008C6C62"/>
    <w:rsid w:val="00914ABC"/>
    <w:rsid w:val="0091723E"/>
    <w:rsid w:val="00932970"/>
    <w:rsid w:val="00960DD2"/>
    <w:rsid w:val="009634FB"/>
    <w:rsid w:val="00984C6F"/>
    <w:rsid w:val="0099063B"/>
    <w:rsid w:val="009B2A45"/>
    <w:rsid w:val="009E0010"/>
    <w:rsid w:val="00A058A9"/>
    <w:rsid w:val="00A116D6"/>
    <w:rsid w:val="00A15469"/>
    <w:rsid w:val="00A94FB3"/>
    <w:rsid w:val="00AB41C6"/>
    <w:rsid w:val="00AB5914"/>
    <w:rsid w:val="00AD162B"/>
    <w:rsid w:val="00AD3AC1"/>
    <w:rsid w:val="00AF5E84"/>
    <w:rsid w:val="00B051CC"/>
    <w:rsid w:val="00B13F4F"/>
    <w:rsid w:val="00B8699F"/>
    <w:rsid w:val="00BF13BF"/>
    <w:rsid w:val="00C12DF4"/>
    <w:rsid w:val="00C338FB"/>
    <w:rsid w:val="00C615B3"/>
    <w:rsid w:val="00C644C4"/>
    <w:rsid w:val="00C71B88"/>
    <w:rsid w:val="00C76C0C"/>
    <w:rsid w:val="00C83452"/>
    <w:rsid w:val="00CC3C7A"/>
    <w:rsid w:val="00CD401F"/>
    <w:rsid w:val="00CE7AE8"/>
    <w:rsid w:val="00D11BC2"/>
    <w:rsid w:val="00D3259D"/>
    <w:rsid w:val="00D6078B"/>
    <w:rsid w:val="00D80BFC"/>
    <w:rsid w:val="00D82F6D"/>
    <w:rsid w:val="00D96B9D"/>
    <w:rsid w:val="00DA15DC"/>
    <w:rsid w:val="00DB5EDB"/>
    <w:rsid w:val="00DF0ED7"/>
    <w:rsid w:val="00E061C1"/>
    <w:rsid w:val="00E322D0"/>
    <w:rsid w:val="00E51681"/>
    <w:rsid w:val="00E85F80"/>
    <w:rsid w:val="00EB3F09"/>
    <w:rsid w:val="00EB6248"/>
    <w:rsid w:val="00ED4B48"/>
    <w:rsid w:val="00F043AE"/>
    <w:rsid w:val="00F3556F"/>
    <w:rsid w:val="00F561D7"/>
    <w:rsid w:val="00F8507F"/>
    <w:rsid w:val="00FA53FB"/>
    <w:rsid w:val="00FB1AB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Bullet1">
    <w:name w:val="Bullet 1"/>
    <w:basedOn w:val="ListParagraph"/>
    <w:uiPriority w:val="38"/>
    <w:qFormat/>
    <w:pPr>
      <w:numPr>
        <w:numId w:val="38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8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8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Category">
    <w:name w:val="Category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0F69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11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3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2.vsdx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zwan%20Ahmed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F111183794298ABCC5A4C1C388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0E88-0FD5-4F34-BF16-BD9F940A1AE2}"/>
      </w:docPartPr>
      <w:docPartBody>
        <w:p w:rsidR="00F837E1" w:rsidRDefault="007F6DFC" w:rsidP="007F6DFC">
          <w:pPr>
            <w:pStyle w:val="989F111183794298ABCC5A4C1C38869E"/>
          </w:pPr>
          <w:r>
            <w:rPr>
              <w:color w:val="1F497D" w:themeColor="text2"/>
            </w:rPr>
            <w:t>[Pick the date]</w:t>
          </w:r>
        </w:p>
      </w:docPartBody>
    </w:docPart>
    <w:docPart>
      <w:docPartPr>
        <w:name w:val="DDEFD62F6DA84ACDB65E188ECB063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2E30-46A1-4EE1-A6F0-87276EAACEE6}"/>
      </w:docPartPr>
      <w:docPartBody>
        <w:p w:rsidR="00F837E1" w:rsidRDefault="007F6DFC" w:rsidP="007F6DFC">
          <w:pPr>
            <w:pStyle w:val="DDEFD62F6DA84ACDB65E188ECB063A7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72"/>
              <w:szCs w:val="72"/>
            </w:rPr>
            <w:t>[Type the document title]</w:t>
          </w:r>
        </w:p>
      </w:docPartBody>
    </w:docPart>
    <w:docPart>
      <w:docPartPr>
        <w:name w:val="B6AFC36075D948A380CB46B8D7AB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4903-0EE9-48D5-A09C-EE5627A01C92}"/>
      </w:docPartPr>
      <w:docPartBody>
        <w:p w:rsidR="00F837E1" w:rsidRDefault="007F6DFC" w:rsidP="007F6DFC">
          <w:pPr>
            <w:pStyle w:val="B6AFC36075D948A380CB46B8D7ABF1B7"/>
          </w:pPr>
          <w:r>
            <w:rPr>
              <w:i/>
              <w:iCs/>
              <w:color w:val="1F497D" w:themeColor="text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FC"/>
    <w:rsid w:val="0005430A"/>
    <w:rsid w:val="00054485"/>
    <w:rsid w:val="000E02B3"/>
    <w:rsid w:val="000F0014"/>
    <w:rsid w:val="002655FE"/>
    <w:rsid w:val="003E6CFD"/>
    <w:rsid w:val="006445A8"/>
    <w:rsid w:val="007F6DFC"/>
    <w:rsid w:val="00E848F6"/>
    <w:rsid w:val="00F8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2C24013AF4B028F9D445955BC1B71">
    <w:name w:val="2C82C24013AF4B028F9D445955BC1B71"/>
  </w:style>
  <w:style w:type="paragraph" w:customStyle="1" w:styleId="31A917068C804258BF264E33490CD45B">
    <w:name w:val="31A917068C804258BF264E33490CD45B"/>
  </w:style>
  <w:style w:type="paragraph" w:customStyle="1" w:styleId="7C19E504FC39462DB742D2296EA5C98F">
    <w:name w:val="7C19E504FC39462DB742D2296EA5C98F"/>
  </w:style>
  <w:style w:type="paragraph" w:customStyle="1" w:styleId="967327CC045E49268308752DBDC03C28">
    <w:name w:val="967327CC045E49268308752DBDC03C28"/>
  </w:style>
  <w:style w:type="paragraph" w:customStyle="1" w:styleId="24F99F0F65A5497D9871FABB9D82D6AF">
    <w:name w:val="24F99F0F65A5497D9871FABB9D82D6AF"/>
  </w:style>
  <w:style w:type="paragraph" w:customStyle="1" w:styleId="9CD211DB95764958B0888B5F3AE5A02B">
    <w:name w:val="9CD211DB95764958B0888B5F3AE5A02B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  <w:lang w:val="en-US" w:eastAsia="en-US"/>
    </w:rPr>
  </w:style>
  <w:style w:type="paragraph" w:customStyle="1" w:styleId="A08A091C70EE49E39F3EB4836A922FF9">
    <w:name w:val="A08A091C70EE49E39F3EB4836A922FF9"/>
  </w:style>
  <w:style w:type="paragraph" w:customStyle="1" w:styleId="C52D31BBFD594E92A1F64FBE684CB483">
    <w:name w:val="C52D31BBFD594E92A1F64FBE684CB483"/>
    <w:rsid w:val="007F6DFC"/>
  </w:style>
  <w:style w:type="paragraph" w:customStyle="1" w:styleId="BB2D7D8EAD3D42CAA880531DBBA48F4F">
    <w:name w:val="BB2D7D8EAD3D42CAA880531DBBA48F4F"/>
    <w:rsid w:val="007F6DFC"/>
  </w:style>
  <w:style w:type="paragraph" w:customStyle="1" w:styleId="862FC64289C2489D96999F08B861FD5B">
    <w:name w:val="862FC64289C2489D96999F08B861FD5B"/>
    <w:rsid w:val="007F6DFC"/>
  </w:style>
  <w:style w:type="paragraph" w:customStyle="1" w:styleId="00EDAA4FAECF4D64B2EADF502B14DBA7">
    <w:name w:val="00EDAA4FAECF4D64B2EADF502B14DBA7"/>
    <w:rsid w:val="007F6DFC"/>
  </w:style>
  <w:style w:type="paragraph" w:customStyle="1" w:styleId="989F111183794298ABCC5A4C1C38869E">
    <w:name w:val="989F111183794298ABCC5A4C1C38869E"/>
    <w:rsid w:val="007F6DFC"/>
  </w:style>
  <w:style w:type="paragraph" w:customStyle="1" w:styleId="DDEFD62F6DA84ACDB65E188ECB063A72">
    <w:name w:val="DDEFD62F6DA84ACDB65E188ECB063A72"/>
    <w:rsid w:val="007F6DFC"/>
  </w:style>
  <w:style w:type="paragraph" w:customStyle="1" w:styleId="B6AFC36075D948A380CB46B8D7ABF1B7">
    <w:name w:val="B6AFC36075D948A380CB46B8D7ABF1B7"/>
    <w:rsid w:val="007F6DFC"/>
  </w:style>
  <w:style w:type="paragraph" w:customStyle="1" w:styleId="DF64067E4DDC4998A1BB630265CC27EA">
    <w:name w:val="DF64067E4DDC4998A1BB630265CC27EA"/>
    <w:rsid w:val="007F6DFC"/>
  </w:style>
  <w:style w:type="paragraph" w:customStyle="1" w:styleId="CB7722274368472FB1F5D5A5C9A5B916">
    <w:name w:val="CB7722274368472FB1F5D5A5C9A5B916"/>
    <w:rsid w:val="007F6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95B1D79-FF5F-4F33-9CB1-3F71105EF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414EA-19CA-4202-8EA8-9FB2DE2D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174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COMP8005 Assignment 2</vt:lpstr>
    </vt:vector>
  </TitlesOfParts>
  <Company>Toshiba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COMP8005 Assignment 2</dc:title>
  <dc:subject>Designs</dc:subject>
  <dc:creator>Rizwan Ahmed</dc:creator>
  <cp:lastModifiedBy>Rizwan Ahmed</cp:lastModifiedBy>
  <cp:revision>25</cp:revision>
  <cp:lastPrinted>2016-01-18T18:44:00Z</cp:lastPrinted>
  <dcterms:created xsi:type="dcterms:W3CDTF">2016-02-14T11:43:00Z</dcterms:created>
  <dcterms:modified xsi:type="dcterms:W3CDTF">2016-02-15T05:59:00Z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