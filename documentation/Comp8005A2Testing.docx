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03"/>
        <w:gridCol w:w="4281"/>
        <w:gridCol w:w="1649"/>
        <w:gridCol w:w="2757"/>
      </w:tblGrid>
      <w:tr w:rsidR="001A147C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4281" w:type="dxa"/>
            <w:vAlign w:val="center"/>
          </w:tcPr>
          <w:p w:rsidR="0099063B" w:rsidRDefault="00D25BFA" w:rsidP="00125FC5">
            <w:pPr>
              <w:pStyle w:val="NoSpacing"/>
            </w:pPr>
            <w:sdt>
              <w:sdtPr>
                <w:rPr>
                  <w:color w:val="424456" w:themeColor="text2"/>
                  <w:sz w:val="24"/>
                  <w:szCs w:val="22"/>
                </w:rPr>
                <w:alias w:val="Date"/>
                <w:id w:val="281571602"/>
                <w:placeholder>
                  <w:docPart w:val="989F111183794298ABCC5A4C1C38869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B1A88">
                  <w:rPr>
                    <w:color w:val="424456" w:themeColor="text2"/>
                    <w:sz w:val="24"/>
                    <w:szCs w:val="22"/>
                  </w:rPr>
                  <w:t>2/12/2016</w:t>
                </w:r>
              </w:sdtContent>
            </w:sdt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c>
          <w:tcPr>
            <w:tcW w:w="5184" w:type="dxa"/>
            <w:gridSpan w:val="2"/>
            <w:vAlign w:val="center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3644"/>
            </w:tblGrid>
            <w:tr w:rsidR="0099063B" w:rsidTr="00D7662D">
              <w:trPr>
                <w:trHeight w:hRule="exact" w:val="86"/>
              </w:trPr>
              <w:tc>
                <w:tcPr>
                  <w:tcW w:w="990" w:type="dxa"/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6" w:space="0" w:color="438086" w:themeColor="accent2"/>
                    <w:bottom w:val="single" w:sz="24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86"/>
              </w:trPr>
              <w:tc>
                <w:tcPr>
                  <w:tcW w:w="990" w:type="dxa"/>
                  <w:tcBorders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4" w:space="0" w:color="438086" w:themeColor="accent2"/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115"/>
              </w:trPr>
              <w:tc>
                <w:tcPr>
                  <w:tcW w:w="990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58"/>
              </w:trPr>
              <w:tc>
                <w:tcPr>
                  <w:tcW w:w="990" w:type="dxa"/>
                  <w:tcBorders>
                    <w:top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8" w:space="0" w:color="438086" w:themeColor="accent2"/>
                    <w:bottom w:val="single" w:sz="1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</w:tbl>
          <w:p w:rsidR="0099063B" w:rsidRDefault="0099063B" w:rsidP="0099063B">
            <w:pPr>
              <w:pStyle w:val="NoSpacing"/>
            </w:pPr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rPr>
          <w:trHeight w:val="1800"/>
        </w:trPr>
        <w:tc>
          <w:tcPr>
            <w:tcW w:w="95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:rsidR="0099063B" w:rsidRDefault="00D25BFA" w:rsidP="0099063B">
            <w:pPr>
              <w:pStyle w:val="NoSpacing"/>
              <w:rPr>
                <w:rFonts w:asciiTheme="majorHAnsi" w:eastAsiaTheme="majorEastAsia" w:hAnsiTheme="majorHAnsi" w:cstheme="majorBidi"/>
                <w:color w:val="53548A" w:themeColor="accent1"/>
                <w:sz w:val="72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53548A" w:themeColor="accent1"/>
                  <w:sz w:val="72"/>
                  <w:szCs w:val="72"/>
                </w:rPr>
                <w:alias w:val="Title"/>
                <w:id w:val="220683848"/>
                <w:placeholder>
                  <w:docPart w:val="DDEFD62F6DA84ACDB65E188ECB063A7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COMP800</w:t>
                </w:r>
                <w:r w:rsidR="00ED4B48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5</w:t>
                </w:r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 xml:space="preserve"> Assignment </w:t>
                </w:r>
                <w:r w:rsidR="00125FC5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2</w:t>
                </w:r>
              </w:sdtContent>
            </w:sdt>
          </w:p>
          <w:p w:rsidR="0099063B" w:rsidRDefault="00D25BFA" w:rsidP="00691294">
            <w:pPr>
              <w:pStyle w:val="NoSpacing"/>
            </w:pPr>
            <w:sdt>
              <w:sdtPr>
                <w:rPr>
                  <w:i/>
                  <w:iCs/>
                  <w:color w:val="424456" w:themeColor="text2"/>
                  <w:sz w:val="28"/>
                  <w:szCs w:val="28"/>
                </w:rPr>
                <w:alias w:val="Subtitle"/>
                <w:id w:val="220683832"/>
                <w:placeholder>
                  <w:docPart w:val="B6AFC36075D948A380CB46B8D7ABF1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691294">
                  <w:rPr>
                    <w:i/>
                    <w:iCs/>
                    <w:color w:val="424456" w:themeColor="text2"/>
                    <w:sz w:val="28"/>
                    <w:szCs w:val="28"/>
                    <w:lang w:val="en-CA"/>
                  </w:rPr>
                  <w:t>Testing</w:t>
                </w:r>
              </w:sdtContent>
            </w:sdt>
          </w:p>
        </w:tc>
      </w:tr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gridSpan w:val="2"/>
            <w:vAlign w:val="center"/>
          </w:tcPr>
          <w:p w:rsidR="0099063B" w:rsidRDefault="00211056" w:rsidP="0099063B">
            <w:pPr>
              <w:pStyle w:val="NoSpacing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4AD903" wp14:editId="70742A2B">
                      <wp:simplePos x="0" y="0"/>
                      <wp:positionH relativeFrom="leftMargin">
                        <wp:posOffset>586105</wp:posOffset>
                      </wp:positionH>
                      <wp:positionV relativeFrom="page">
                        <wp:posOffset>121920</wp:posOffset>
                      </wp:positionV>
                      <wp:extent cx="3571875" cy="2696210"/>
                      <wp:effectExtent l="19050" t="19050" r="28575" b="27940"/>
                      <wp:wrapSquare wrapText="bothSides"/>
                      <wp:docPr id="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1875" cy="2696210"/>
                              </a:xfrm>
                              <a:prstGeom prst="rect">
                                <a:avLst/>
                              </a:prstGeom>
                              <a:ln w="57150" cmpd="thickThin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3E3E67"/>
                                    </a:solidFill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0A7065" w:rsidRDefault="00D25BFA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24456" w:themeColor="text2"/>
                                        <w:sz w:val="32"/>
                                        <w:szCs w:val="22"/>
                                      </w:rPr>
                                      <w:alias w:val="Author"/>
                                      <w:id w:val="310606533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A7065" w:rsidRPr="00914ABC">
                                        <w:rPr>
                                          <w:color w:val="424456" w:themeColor="text2"/>
                                          <w:sz w:val="32"/>
                                          <w:szCs w:val="22"/>
                                          <w:lang w:val="en-CA"/>
                                        </w:rPr>
                                        <w:t>Rizwan Ahmed</w:t>
                                      </w:r>
                                    </w:sdtContent>
                                  </w:sdt>
                                  <w:r w:rsidR="000A7065"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7A554A" w:rsidRDefault="007A554A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Vishavpreet Singh</w:t>
                                  </w:r>
                                </w:p>
                                <w:p w:rsidR="000A7065" w:rsidRDefault="000A7065">
                                  <w:pPr>
                                    <w:spacing w:after="0" w:line="324" w:lineRule="auto"/>
                                    <w:rPr>
                                      <w:color w:val="438086" w:themeColor="accen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COMP6D</w:t>
                                  </w:r>
                                </w:p>
                              </w:txbxContent>
                            </wps:txbx>
                            <wps:bodyPr rot="0" vert="horz" wrap="square" lIns="228600" tIns="228600" rIns="228600" bIns="22860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64AD903" id="Rectangle 27" o:spid="_x0000_s1026" style="position:absolute;margin-left:46.15pt;margin-top:9.6pt;width:281.25pt;height:212.3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" filled="f" fillcolor="#3e3e67" strokecolor="#438086 [3205]" strokeweight="4.5pt">
                      <v:stroke linestyle="thickThin"/>
                      <v:textbox style="mso-fit-shape-to-text:t" inset="18pt,18pt,18pt,18pt">
                        <w:txbxContent>
                          <w:p w:rsidR="000A7065" w:rsidRDefault="001266E2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424456" w:themeColor="text2"/>
                                  <w:sz w:val="32"/>
                                  <w:szCs w:val="22"/>
                                </w:rPr>
                                <w:alias w:val="Author"/>
                                <w:id w:val="310606533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7065" w:rsidRPr="00914ABC">
                                  <w:rPr>
                                    <w:color w:val="424456" w:themeColor="text2"/>
                                    <w:sz w:val="32"/>
                                    <w:szCs w:val="22"/>
                                    <w:lang w:val="en-CA"/>
                                  </w:rPr>
                                  <w:t>Rizwan Ahmed</w:t>
                                </w:r>
                              </w:sdtContent>
                            </w:sdt>
                            <w:r w:rsidR="000A7065"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 xml:space="preserve"> </w:t>
                            </w:r>
                          </w:p>
                          <w:p w:rsidR="007A554A" w:rsidRDefault="007A554A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Vishavpreet Singh</w:t>
                            </w:r>
                          </w:p>
                          <w:p w:rsidR="000A7065" w:rsidRDefault="000A7065">
                            <w:pPr>
                              <w:spacing w:after="0" w:line="324" w:lineRule="auto"/>
                              <w:rPr>
                                <w:color w:val="438086" w:themeColor="accen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COMP6D</w:t>
                            </w:r>
                          </w:p>
                        </w:txbxContent>
                      </v:textbox>
                      <w10:wrap type="square" anchorx="margin" anchory="page"/>
                    </v:rect>
                  </w:pict>
                </mc:Fallback>
              </mc:AlternateContent>
            </w: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p w:rsidR="005D0F69" w:rsidRDefault="005D0F69">
      <w:r>
        <w:br w:type="page"/>
      </w:r>
    </w:p>
    <w:p w:rsidR="005D0F69" w:rsidRDefault="005D0F69"/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03"/>
        <w:gridCol w:w="5930"/>
        <w:gridCol w:w="2757"/>
      </w:tblGrid>
      <w:tr w:rsidR="0099063B" w:rsidTr="00936B83">
        <w:trPr>
          <w:trHeight w:val="25"/>
        </w:trPr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  <w:gridCol w:w="1852"/>
      </w:tblGrid>
      <w:tr w:rsidR="00627E95" w:rsidTr="001C2843">
        <w:trPr>
          <w:trHeight w:val="238"/>
        </w:trPr>
        <w:tc>
          <w:tcPr>
            <w:tcW w:w="1852" w:type="dxa"/>
          </w:tcPr>
          <w:p w:rsidR="00627E95" w:rsidRDefault="00627E95" w:rsidP="00627E95">
            <w:r>
              <w:t>Test #</w:t>
            </w:r>
          </w:p>
        </w:tc>
        <w:tc>
          <w:tcPr>
            <w:tcW w:w="1852" w:type="dxa"/>
          </w:tcPr>
          <w:p w:rsidR="00627E95" w:rsidRDefault="00627E95" w:rsidP="00627E95">
            <w:r>
              <w:t>Procedure</w:t>
            </w:r>
          </w:p>
        </w:tc>
        <w:tc>
          <w:tcPr>
            <w:tcW w:w="1852" w:type="dxa"/>
          </w:tcPr>
          <w:p w:rsidR="00627E95" w:rsidRDefault="00627E95" w:rsidP="00627E95">
            <w:r>
              <w:t>Expected Result</w:t>
            </w:r>
          </w:p>
        </w:tc>
        <w:tc>
          <w:tcPr>
            <w:tcW w:w="1852" w:type="dxa"/>
          </w:tcPr>
          <w:p w:rsidR="00627E95" w:rsidRDefault="00627E95" w:rsidP="00627E95">
            <w:r>
              <w:t>Actual Result</w:t>
            </w:r>
          </w:p>
        </w:tc>
        <w:tc>
          <w:tcPr>
            <w:tcW w:w="1852" w:type="dxa"/>
          </w:tcPr>
          <w:p w:rsidR="00627E95" w:rsidRDefault="00627E95" w:rsidP="00627E95">
            <w:r>
              <w:t>Pass / Fail</w:t>
            </w:r>
          </w:p>
        </w:tc>
      </w:tr>
      <w:tr w:rsidR="00627E95" w:rsidTr="00627E95">
        <w:trPr>
          <w:trHeight w:val="890"/>
        </w:trPr>
        <w:tc>
          <w:tcPr>
            <w:tcW w:w="1852" w:type="dxa"/>
          </w:tcPr>
          <w:p w:rsidR="00627E95" w:rsidRDefault="00C81241" w:rsidP="00627E95">
            <w:r>
              <w:t>1</w:t>
            </w:r>
          </w:p>
        </w:tc>
        <w:tc>
          <w:tcPr>
            <w:tcW w:w="1852" w:type="dxa"/>
          </w:tcPr>
          <w:p w:rsidR="00627E95" w:rsidRDefault="00C81241" w:rsidP="00627E95">
            <w:r>
              <w:t>Compile and run echo client and multi-threaded server</w:t>
            </w:r>
          </w:p>
        </w:tc>
        <w:tc>
          <w:tcPr>
            <w:tcW w:w="1852" w:type="dxa"/>
          </w:tcPr>
          <w:p w:rsidR="00627E95" w:rsidRDefault="00C81241" w:rsidP="00627E95">
            <w:r>
              <w:t>Client and server echo back to back and stores statistics to a file</w:t>
            </w:r>
          </w:p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</w:tr>
      <w:tr w:rsidR="00627E95" w:rsidTr="00627E95">
        <w:trPr>
          <w:trHeight w:val="831"/>
        </w:trPr>
        <w:tc>
          <w:tcPr>
            <w:tcW w:w="1852" w:type="dxa"/>
          </w:tcPr>
          <w:p w:rsidR="00627E95" w:rsidRDefault="00C81241" w:rsidP="00627E95">
            <w:r>
              <w:t>2</w:t>
            </w:r>
          </w:p>
        </w:tc>
        <w:tc>
          <w:tcPr>
            <w:tcW w:w="1852" w:type="dxa"/>
          </w:tcPr>
          <w:p w:rsidR="00627E95" w:rsidRDefault="00C81241" w:rsidP="00627E95">
            <w:r>
              <w:t>Compile and run select server</w:t>
            </w:r>
          </w:p>
        </w:tc>
        <w:tc>
          <w:tcPr>
            <w:tcW w:w="1852" w:type="dxa"/>
          </w:tcPr>
          <w:p w:rsidR="00627E95" w:rsidRDefault="00C81241" w:rsidP="00627E95">
            <w:r>
              <w:t>Select server receives echo from client and echoes back. Statistics are printed live on the console</w:t>
            </w:r>
          </w:p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</w:tr>
      <w:tr w:rsidR="00627E95" w:rsidTr="00627E95">
        <w:trPr>
          <w:trHeight w:val="890"/>
        </w:trPr>
        <w:tc>
          <w:tcPr>
            <w:tcW w:w="1852" w:type="dxa"/>
          </w:tcPr>
          <w:p w:rsidR="00627E95" w:rsidRDefault="00C81241" w:rsidP="00627E95">
            <w:r>
              <w:t>3</w:t>
            </w:r>
          </w:p>
        </w:tc>
        <w:tc>
          <w:tcPr>
            <w:tcW w:w="1852" w:type="dxa"/>
          </w:tcPr>
          <w:p w:rsidR="00627E95" w:rsidRDefault="00936B83" w:rsidP="00627E95">
            <w:r>
              <w:t xml:space="preserve">Compile and run </w:t>
            </w:r>
            <w:proofErr w:type="spellStart"/>
            <w:r>
              <w:t>epoll</w:t>
            </w:r>
            <w:proofErr w:type="spellEnd"/>
            <w:r>
              <w:t xml:space="preserve"> server</w:t>
            </w:r>
          </w:p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</w:tr>
      <w:tr w:rsidR="00627E95" w:rsidTr="00627E95">
        <w:trPr>
          <w:trHeight w:val="890"/>
        </w:trPr>
        <w:tc>
          <w:tcPr>
            <w:tcW w:w="1852" w:type="dxa"/>
          </w:tcPr>
          <w:p w:rsidR="00627E95" w:rsidRDefault="00C81241" w:rsidP="00627E95">
            <w:r>
              <w:t>4</w:t>
            </w:r>
            <w:bookmarkStart w:id="0" w:name="_GoBack"/>
            <w:bookmarkEnd w:id="0"/>
          </w:p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  <w:tc>
          <w:tcPr>
            <w:tcW w:w="1852" w:type="dxa"/>
          </w:tcPr>
          <w:p w:rsidR="00627E95" w:rsidRDefault="00627E95" w:rsidP="00627E95"/>
        </w:tc>
      </w:tr>
      <w:tr w:rsidR="001C2843" w:rsidTr="00627E95">
        <w:trPr>
          <w:trHeight w:val="890"/>
        </w:trPr>
        <w:tc>
          <w:tcPr>
            <w:tcW w:w="1852" w:type="dxa"/>
          </w:tcPr>
          <w:p w:rsidR="001C2843" w:rsidRDefault="00C81241" w:rsidP="00627E95">
            <w:r>
              <w:t>5</w:t>
            </w:r>
          </w:p>
        </w:tc>
        <w:tc>
          <w:tcPr>
            <w:tcW w:w="1852" w:type="dxa"/>
          </w:tcPr>
          <w:p w:rsidR="001C2843" w:rsidRDefault="001C2843" w:rsidP="00627E95"/>
        </w:tc>
        <w:tc>
          <w:tcPr>
            <w:tcW w:w="1852" w:type="dxa"/>
          </w:tcPr>
          <w:p w:rsidR="001C2843" w:rsidRDefault="001C2843" w:rsidP="00627E95"/>
        </w:tc>
        <w:tc>
          <w:tcPr>
            <w:tcW w:w="1852" w:type="dxa"/>
          </w:tcPr>
          <w:p w:rsidR="001C2843" w:rsidRDefault="001C2843" w:rsidP="00627E95"/>
        </w:tc>
        <w:tc>
          <w:tcPr>
            <w:tcW w:w="1852" w:type="dxa"/>
          </w:tcPr>
          <w:p w:rsidR="001C2843" w:rsidRDefault="001C2843" w:rsidP="00627E95"/>
        </w:tc>
      </w:tr>
    </w:tbl>
    <w:p w:rsidR="000A7065" w:rsidRDefault="000A7065" w:rsidP="00627E95"/>
    <w:sectPr w:rsidR="000A7065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BFA" w:rsidRDefault="00D25BFA">
      <w:pPr>
        <w:spacing w:after="0" w:line="240" w:lineRule="auto"/>
      </w:pPr>
      <w:r>
        <w:separator/>
      </w:r>
    </w:p>
  </w:endnote>
  <w:endnote w:type="continuationSeparator" w:id="0">
    <w:p w:rsidR="00D25BFA" w:rsidRDefault="00D2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D39" w:rsidRDefault="000970B0">
    <w:r>
      <w:fldChar w:fldCharType="begin"/>
    </w:r>
    <w:r>
      <w:instrText xml:space="preserve"> PAGE   \* MERGEFORMAT </w:instrText>
    </w:r>
    <w:r>
      <w:fldChar w:fldCharType="separate"/>
    </w:r>
    <w:r w:rsidR="009833B9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718"/>
      <w:gridCol w:w="1017"/>
    </w:tblGrid>
    <w:tr w:rsidR="002F0D39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D39" w:rsidRDefault="000970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36B83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73"/>
      <w:gridCol w:w="2662"/>
    </w:tblGrid>
    <w:tr w:rsidR="002F0D39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BFA" w:rsidRDefault="00D25BFA">
      <w:pPr>
        <w:spacing w:after="0" w:line="240" w:lineRule="auto"/>
      </w:pPr>
      <w:r>
        <w:separator/>
      </w:r>
    </w:p>
  </w:footnote>
  <w:footnote w:type="continuationSeparator" w:id="0">
    <w:p w:rsidR="00D25BFA" w:rsidRDefault="00D2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14ABC">
        <w:pPr>
          <w:pStyle w:val="Header"/>
          <w:pBdr>
            <w:bottom w:val="single" w:sz="4" w:space="0" w:color="auto"/>
          </w:pBdr>
        </w:pPr>
        <w:r>
          <w:rPr>
            <w:lang w:val="en-CA"/>
          </w:rPr>
          <w:t>Rizwan Ahmed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14ABC">
        <w:pPr>
          <w:pStyle w:val="Header"/>
          <w:pBdr>
            <w:bottom w:val="single" w:sz="4" w:space="0" w:color="auto"/>
          </w:pBdr>
          <w:jc w:val="right"/>
        </w:pPr>
        <w:r>
          <w:rPr>
            <w:lang w:val="en-CA"/>
          </w:rPr>
          <w:t>Rizwan Ahmed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UrbanBulletedList"/>
  </w:abstractNum>
  <w:abstractNum w:abstractNumId="11">
    <w:nsid w:val="0EDC38E4"/>
    <w:multiLevelType w:val="multilevel"/>
    <w:tmpl w:val="33B056D0"/>
    <w:numStyleLink w:val="UrbanBulletedList"/>
  </w:abstractNum>
  <w:abstractNum w:abstractNumId="12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>
    <w:nsid w:val="1A6C5517"/>
    <w:multiLevelType w:val="multilevel"/>
    <w:tmpl w:val="7AC6A14E"/>
    <w:numStyleLink w:val="UrbanNumberedList"/>
  </w:abstractNum>
  <w:abstractNum w:abstractNumId="15">
    <w:nsid w:val="1DDE73E0"/>
    <w:multiLevelType w:val="multilevel"/>
    <w:tmpl w:val="33B056D0"/>
    <w:numStyleLink w:val="UrbanBulletedList"/>
  </w:abstractNum>
  <w:abstractNum w:abstractNumId="16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>
    <w:nsid w:val="506A46B7"/>
    <w:multiLevelType w:val="hybridMultilevel"/>
    <w:tmpl w:val="3F3C4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3C3089"/>
    <w:multiLevelType w:val="hybridMultilevel"/>
    <w:tmpl w:val="CC9AEF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E8022B"/>
    <w:multiLevelType w:val="multilevel"/>
    <w:tmpl w:val="33B056D0"/>
    <w:numStyleLink w:val="UrbanBulletedList"/>
  </w:abstractNum>
  <w:abstractNum w:abstractNumId="27">
    <w:nsid w:val="6BC12B3A"/>
    <w:multiLevelType w:val="hybridMultilevel"/>
    <w:tmpl w:val="20500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0D0B31"/>
    <w:multiLevelType w:val="multilevel"/>
    <w:tmpl w:val="7AC6A14E"/>
    <w:numStyleLink w:val="UrbanNumberedList"/>
  </w:abstractNum>
  <w:abstractNum w:abstractNumId="29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>
    <w:nsid w:val="76740294"/>
    <w:multiLevelType w:val="multilevel"/>
    <w:tmpl w:val="33B056D0"/>
    <w:numStyleLink w:val="UrbanBulletedList"/>
  </w:abstractNum>
  <w:abstractNum w:abstractNumId="31">
    <w:nsid w:val="76921C5B"/>
    <w:multiLevelType w:val="multilevel"/>
    <w:tmpl w:val="33B056D0"/>
    <w:numStyleLink w:val="UrbanBulletedList"/>
  </w:abstractNum>
  <w:abstractNum w:abstractNumId="32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9"/>
  </w:num>
  <w:num w:numId="16">
    <w:abstractNumId w:val="17"/>
  </w:num>
  <w:num w:numId="17">
    <w:abstractNumId w:val="20"/>
  </w:num>
  <w:num w:numId="18">
    <w:abstractNumId w:val="11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8"/>
  </w:num>
  <w:num w:numId="24">
    <w:abstractNumId w:val="14"/>
  </w:num>
  <w:num w:numId="25">
    <w:abstractNumId w:val="13"/>
  </w:num>
  <w:num w:numId="26">
    <w:abstractNumId w:val="10"/>
  </w:num>
  <w:num w:numId="27">
    <w:abstractNumId w:val="32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  <w:num w:numId="40">
    <w:abstractNumId w:val="24"/>
  </w:num>
  <w:num w:numId="41">
    <w:abstractNumId w:val="25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BC"/>
    <w:rsid w:val="00015C5B"/>
    <w:rsid w:val="000611F1"/>
    <w:rsid w:val="00063C6A"/>
    <w:rsid w:val="0007439D"/>
    <w:rsid w:val="000946CB"/>
    <w:rsid w:val="00094B92"/>
    <w:rsid w:val="000970B0"/>
    <w:rsid w:val="000A7065"/>
    <w:rsid w:val="000C413B"/>
    <w:rsid w:val="00125FC5"/>
    <w:rsid w:val="001266E2"/>
    <w:rsid w:val="0013296D"/>
    <w:rsid w:val="00143BD0"/>
    <w:rsid w:val="001A147C"/>
    <w:rsid w:val="001B1F71"/>
    <w:rsid w:val="001B3AE2"/>
    <w:rsid w:val="001C2843"/>
    <w:rsid w:val="001C39F4"/>
    <w:rsid w:val="00201616"/>
    <w:rsid w:val="00211056"/>
    <w:rsid w:val="002408FE"/>
    <w:rsid w:val="0025431C"/>
    <w:rsid w:val="002F0D39"/>
    <w:rsid w:val="00361F2C"/>
    <w:rsid w:val="003B1A88"/>
    <w:rsid w:val="003C0A30"/>
    <w:rsid w:val="004123C1"/>
    <w:rsid w:val="004156A7"/>
    <w:rsid w:val="00416C77"/>
    <w:rsid w:val="00430850"/>
    <w:rsid w:val="004D20CF"/>
    <w:rsid w:val="004D65EC"/>
    <w:rsid w:val="005315AC"/>
    <w:rsid w:val="005A0809"/>
    <w:rsid w:val="005A757E"/>
    <w:rsid w:val="005C2FE3"/>
    <w:rsid w:val="005D0F69"/>
    <w:rsid w:val="00627E95"/>
    <w:rsid w:val="00653388"/>
    <w:rsid w:val="00691294"/>
    <w:rsid w:val="006A59C6"/>
    <w:rsid w:val="006E046B"/>
    <w:rsid w:val="007008E4"/>
    <w:rsid w:val="00733805"/>
    <w:rsid w:val="0075122D"/>
    <w:rsid w:val="00793E72"/>
    <w:rsid w:val="007A554A"/>
    <w:rsid w:val="007C3113"/>
    <w:rsid w:val="007C31D7"/>
    <w:rsid w:val="008125AC"/>
    <w:rsid w:val="008622E9"/>
    <w:rsid w:val="00872C4F"/>
    <w:rsid w:val="008854A2"/>
    <w:rsid w:val="00891F2F"/>
    <w:rsid w:val="008C6C62"/>
    <w:rsid w:val="00914ABC"/>
    <w:rsid w:val="0091723E"/>
    <w:rsid w:val="00936B83"/>
    <w:rsid w:val="00960DD2"/>
    <w:rsid w:val="009634FB"/>
    <w:rsid w:val="009833B9"/>
    <w:rsid w:val="00984C6F"/>
    <w:rsid w:val="0099063B"/>
    <w:rsid w:val="009B2A45"/>
    <w:rsid w:val="009E0010"/>
    <w:rsid w:val="00A058A9"/>
    <w:rsid w:val="00A15469"/>
    <w:rsid w:val="00A94FB3"/>
    <w:rsid w:val="00AB41C6"/>
    <w:rsid w:val="00AB5914"/>
    <w:rsid w:val="00AD162B"/>
    <w:rsid w:val="00AD3AC1"/>
    <w:rsid w:val="00B051CC"/>
    <w:rsid w:val="00B13F4F"/>
    <w:rsid w:val="00B8699F"/>
    <w:rsid w:val="00BF13BF"/>
    <w:rsid w:val="00C12DF4"/>
    <w:rsid w:val="00C338FB"/>
    <w:rsid w:val="00C615B3"/>
    <w:rsid w:val="00C644C4"/>
    <w:rsid w:val="00C71B88"/>
    <w:rsid w:val="00C76C0C"/>
    <w:rsid w:val="00C81241"/>
    <w:rsid w:val="00C83452"/>
    <w:rsid w:val="00CC3C7A"/>
    <w:rsid w:val="00CD401F"/>
    <w:rsid w:val="00CE7AE8"/>
    <w:rsid w:val="00D11BC2"/>
    <w:rsid w:val="00D25BFA"/>
    <w:rsid w:val="00D3259D"/>
    <w:rsid w:val="00D6078B"/>
    <w:rsid w:val="00D80BFC"/>
    <w:rsid w:val="00D82F6D"/>
    <w:rsid w:val="00D96B9D"/>
    <w:rsid w:val="00DA15DC"/>
    <w:rsid w:val="00DB5EDB"/>
    <w:rsid w:val="00E061C1"/>
    <w:rsid w:val="00E322D0"/>
    <w:rsid w:val="00E51681"/>
    <w:rsid w:val="00E5725E"/>
    <w:rsid w:val="00E85F80"/>
    <w:rsid w:val="00EB3F09"/>
    <w:rsid w:val="00EB6248"/>
    <w:rsid w:val="00ED4B48"/>
    <w:rsid w:val="00F043AE"/>
    <w:rsid w:val="00F3556F"/>
    <w:rsid w:val="00F561D7"/>
    <w:rsid w:val="00F8507F"/>
    <w:rsid w:val="00FA53FB"/>
    <w:rsid w:val="00FB1AB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D0F69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/>
      <w:bCs/>
      <w:color w:val="3E3E67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D0F69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/>
      <w:bCs/>
      <w:color w:val="3E3E67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zwan%20Ahmed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9F111183794298ABCC5A4C1C388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0E88-0FD5-4F34-BF16-BD9F940A1AE2}"/>
      </w:docPartPr>
      <w:docPartBody>
        <w:p w:rsidR="00F837E1" w:rsidRDefault="007F6DFC" w:rsidP="007F6DFC">
          <w:pPr>
            <w:pStyle w:val="989F111183794298ABCC5A4C1C38869E"/>
          </w:pPr>
          <w:r>
            <w:rPr>
              <w:color w:val="1F497D" w:themeColor="text2"/>
            </w:rPr>
            <w:t>[Pick the date]</w:t>
          </w:r>
        </w:p>
      </w:docPartBody>
    </w:docPart>
    <w:docPart>
      <w:docPartPr>
        <w:name w:val="DDEFD62F6DA84ACDB65E188ECB063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32E30-46A1-4EE1-A6F0-87276EAACEE6}"/>
      </w:docPartPr>
      <w:docPartBody>
        <w:p w:rsidR="00F837E1" w:rsidRDefault="007F6DFC" w:rsidP="007F6DFC">
          <w:pPr>
            <w:pStyle w:val="DDEFD62F6DA84ACDB65E188ECB063A7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72"/>
              <w:szCs w:val="72"/>
            </w:rPr>
            <w:t>[Type the document title]</w:t>
          </w:r>
        </w:p>
      </w:docPartBody>
    </w:docPart>
    <w:docPart>
      <w:docPartPr>
        <w:name w:val="B6AFC36075D948A380CB46B8D7ABF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4903-0EE9-48D5-A09C-EE5627A01C92}"/>
      </w:docPartPr>
      <w:docPartBody>
        <w:p w:rsidR="00F837E1" w:rsidRDefault="007F6DFC" w:rsidP="007F6DFC">
          <w:pPr>
            <w:pStyle w:val="B6AFC36075D948A380CB46B8D7ABF1B7"/>
          </w:pPr>
          <w:r>
            <w:rPr>
              <w:i/>
              <w:iCs/>
              <w:color w:val="1F497D" w:themeColor="text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FC"/>
    <w:rsid w:val="0005430A"/>
    <w:rsid w:val="00054485"/>
    <w:rsid w:val="000E02B3"/>
    <w:rsid w:val="002655FE"/>
    <w:rsid w:val="003E6CFD"/>
    <w:rsid w:val="006445A8"/>
    <w:rsid w:val="007F6DFC"/>
    <w:rsid w:val="009E5444"/>
    <w:rsid w:val="00A35F27"/>
    <w:rsid w:val="00BB46AF"/>
    <w:rsid w:val="00E848F6"/>
    <w:rsid w:val="00F8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2C24013AF4B028F9D445955BC1B71">
    <w:name w:val="2C82C24013AF4B028F9D445955BC1B71"/>
  </w:style>
  <w:style w:type="paragraph" w:customStyle="1" w:styleId="31A917068C804258BF264E33490CD45B">
    <w:name w:val="31A917068C804258BF264E33490CD45B"/>
  </w:style>
  <w:style w:type="paragraph" w:customStyle="1" w:styleId="7C19E504FC39462DB742D2296EA5C98F">
    <w:name w:val="7C19E504FC39462DB742D2296EA5C98F"/>
  </w:style>
  <w:style w:type="paragraph" w:customStyle="1" w:styleId="967327CC045E49268308752DBDC03C28">
    <w:name w:val="967327CC045E49268308752DBDC03C28"/>
  </w:style>
  <w:style w:type="paragraph" w:customStyle="1" w:styleId="24F99F0F65A5497D9871FABB9D82D6AF">
    <w:name w:val="24F99F0F65A5497D9871FABB9D82D6AF"/>
  </w:style>
  <w:style w:type="paragraph" w:customStyle="1" w:styleId="9CD211DB95764958B0888B5F3AE5A02B">
    <w:name w:val="9CD211DB95764958B0888B5F3AE5A02B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paragraph" w:customStyle="1" w:styleId="A08A091C70EE49E39F3EB4836A922FF9">
    <w:name w:val="A08A091C70EE49E39F3EB4836A922FF9"/>
  </w:style>
  <w:style w:type="paragraph" w:customStyle="1" w:styleId="C52D31BBFD594E92A1F64FBE684CB483">
    <w:name w:val="C52D31BBFD594E92A1F64FBE684CB483"/>
    <w:rsid w:val="007F6DFC"/>
  </w:style>
  <w:style w:type="paragraph" w:customStyle="1" w:styleId="BB2D7D8EAD3D42CAA880531DBBA48F4F">
    <w:name w:val="BB2D7D8EAD3D42CAA880531DBBA48F4F"/>
    <w:rsid w:val="007F6DFC"/>
  </w:style>
  <w:style w:type="paragraph" w:customStyle="1" w:styleId="862FC64289C2489D96999F08B861FD5B">
    <w:name w:val="862FC64289C2489D96999F08B861FD5B"/>
    <w:rsid w:val="007F6DFC"/>
  </w:style>
  <w:style w:type="paragraph" w:customStyle="1" w:styleId="00EDAA4FAECF4D64B2EADF502B14DBA7">
    <w:name w:val="00EDAA4FAECF4D64B2EADF502B14DBA7"/>
    <w:rsid w:val="007F6DFC"/>
  </w:style>
  <w:style w:type="paragraph" w:customStyle="1" w:styleId="989F111183794298ABCC5A4C1C38869E">
    <w:name w:val="989F111183794298ABCC5A4C1C38869E"/>
    <w:rsid w:val="007F6DFC"/>
  </w:style>
  <w:style w:type="paragraph" w:customStyle="1" w:styleId="DDEFD62F6DA84ACDB65E188ECB063A72">
    <w:name w:val="DDEFD62F6DA84ACDB65E188ECB063A72"/>
    <w:rsid w:val="007F6DFC"/>
  </w:style>
  <w:style w:type="paragraph" w:customStyle="1" w:styleId="B6AFC36075D948A380CB46B8D7ABF1B7">
    <w:name w:val="B6AFC36075D948A380CB46B8D7ABF1B7"/>
    <w:rsid w:val="007F6DFC"/>
  </w:style>
  <w:style w:type="paragraph" w:customStyle="1" w:styleId="DF64067E4DDC4998A1BB630265CC27EA">
    <w:name w:val="DF64067E4DDC4998A1BB630265CC27EA"/>
    <w:rsid w:val="007F6DFC"/>
  </w:style>
  <w:style w:type="paragraph" w:customStyle="1" w:styleId="CB7722274368472FB1F5D5A5C9A5B916">
    <w:name w:val="CB7722274368472FB1F5D5A5C9A5B916"/>
    <w:rsid w:val="007F6D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2C24013AF4B028F9D445955BC1B71">
    <w:name w:val="2C82C24013AF4B028F9D445955BC1B71"/>
  </w:style>
  <w:style w:type="paragraph" w:customStyle="1" w:styleId="31A917068C804258BF264E33490CD45B">
    <w:name w:val="31A917068C804258BF264E33490CD45B"/>
  </w:style>
  <w:style w:type="paragraph" w:customStyle="1" w:styleId="7C19E504FC39462DB742D2296EA5C98F">
    <w:name w:val="7C19E504FC39462DB742D2296EA5C98F"/>
  </w:style>
  <w:style w:type="paragraph" w:customStyle="1" w:styleId="967327CC045E49268308752DBDC03C28">
    <w:name w:val="967327CC045E49268308752DBDC03C28"/>
  </w:style>
  <w:style w:type="paragraph" w:customStyle="1" w:styleId="24F99F0F65A5497D9871FABB9D82D6AF">
    <w:name w:val="24F99F0F65A5497D9871FABB9D82D6AF"/>
  </w:style>
  <w:style w:type="paragraph" w:customStyle="1" w:styleId="9CD211DB95764958B0888B5F3AE5A02B">
    <w:name w:val="9CD211DB95764958B0888B5F3AE5A02B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paragraph" w:customStyle="1" w:styleId="A08A091C70EE49E39F3EB4836A922FF9">
    <w:name w:val="A08A091C70EE49E39F3EB4836A922FF9"/>
  </w:style>
  <w:style w:type="paragraph" w:customStyle="1" w:styleId="C52D31BBFD594E92A1F64FBE684CB483">
    <w:name w:val="C52D31BBFD594E92A1F64FBE684CB483"/>
    <w:rsid w:val="007F6DFC"/>
  </w:style>
  <w:style w:type="paragraph" w:customStyle="1" w:styleId="BB2D7D8EAD3D42CAA880531DBBA48F4F">
    <w:name w:val="BB2D7D8EAD3D42CAA880531DBBA48F4F"/>
    <w:rsid w:val="007F6DFC"/>
  </w:style>
  <w:style w:type="paragraph" w:customStyle="1" w:styleId="862FC64289C2489D96999F08B861FD5B">
    <w:name w:val="862FC64289C2489D96999F08B861FD5B"/>
    <w:rsid w:val="007F6DFC"/>
  </w:style>
  <w:style w:type="paragraph" w:customStyle="1" w:styleId="00EDAA4FAECF4D64B2EADF502B14DBA7">
    <w:name w:val="00EDAA4FAECF4D64B2EADF502B14DBA7"/>
    <w:rsid w:val="007F6DFC"/>
  </w:style>
  <w:style w:type="paragraph" w:customStyle="1" w:styleId="989F111183794298ABCC5A4C1C38869E">
    <w:name w:val="989F111183794298ABCC5A4C1C38869E"/>
    <w:rsid w:val="007F6DFC"/>
  </w:style>
  <w:style w:type="paragraph" w:customStyle="1" w:styleId="DDEFD62F6DA84ACDB65E188ECB063A72">
    <w:name w:val="DDEFD62F6DA84ACDB65E188ECB063A72"/>
    <w:rsid w:val="007F6DFC"/>
  </w:style>
  <w:style w:type="paragraph" w:customStyle="1" w:styleId="B6AFC36075D948A380CB46B8D7ABF1B7">
    <w:name w:val="B6AFC36075D948A380CB46B8D7ABF1B7"/>
    <w:rsid w:val="007F6DFC"/>
  </w:style>
  <w:style w:type="paragraph" w:customStyle="1" w:styleId="DF64067E4DDC4998A1BB630265CC27EA">
    <w:name w:val="DF64067E4DDC4998A1BB630265CC27EA"/>
    <w:rsid w:val="007F6DFC"/>
  </w:style>
  <w:style w:type="paragraph" w:customStyle="1" w:styleId="CB7722274368472FB1F5D5A5C9A5B916">
    <w:name w:val="CB7722274368472FB1F5D5A5C9A5B916"/>
    <w:rsid w:val="007F6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95B1D79-FF5F-4F33-9CB1-3F71105EF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2BBBDC-DD3B-45C4-B038-4079A1FEF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7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COMP8005 Assignment 2</vt:lpstr>
    </vt:vector>
  </TitlesOfParts>
  <Company>Toshiba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COMP8005 Assignment 2</dc:title>
  <dc:subject>Testing</dc:subject>
  <dc:creator>Rizwan Ahmed</dc:creator>
  <cp:lastModifiedBy>Rizwan Ahmed</cp:lastModifiedBy>
  <cp:revision>7</cp:revision>
  <cp:lastPrinted>2016-01-18T18:44:00Z</cp:lastPrinted>
  <dcterms:created xsi:type="dcterms:W3CDTF">2016-02-14T12:33:00Z</dcterms:created>
  <dcterms:modified xsi:type="dcterms:W3CDTF">2016-02-15T02:24:00Z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