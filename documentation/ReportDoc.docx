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4281"/>
        <w:gridCol w:w="1649"/>
        <w:gridCol w:w="2757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200710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3644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200710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200710" w:rsidP="00E34A96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E34A96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 xml:space="preserve">Scalability and Performance of Client-Server </w:t>
                </w:r>
                <w:proofErr w:type="spellStart"/>
                <w:r w:rsidR="00E34A96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>Implementatons</w:t>
                </w:r>
                <w:proofErr w:type="spellEnd"/>
                <w:r w:rsidR="00E34A96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 xml:space="preserve"> 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200710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5930"/>
        <w:gridCol w:w="2757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</w:rPr>
        <w:id w:val="-1728605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0F69" w:rsidRDefault="005D0F69">
          <w:pPr>
            <w:pStyle w:val="TOCHeading"/>
          </w:pPr>
          <w:r>
            <w:t>Contents</w:t>
          </w:r>
        </w:p>
        <w:p w:rsidR="00EC42A8" w:rsidRDefault="005D0F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34519" w:history="1">
            <w:r w:rsidR="00EC42A8" w:rsidRPr="008858F8">
              <w:rPr>
                <w:rStyle w:val="Hyperlink"/>
                <w:noProof/>
              </w:rPr>
              <w:t>Introduction</w:t>
            </w:r>
            <w:r w:rsidR="00EC42A8">
              <w:rPr>
                <w:noProof/>
                <w:webHidden/>
              </w:rPr>
              <w:tab/>
            </w:r>
            <w:r w:rsidR="00EC42A8">
              <w:rPr>
                <w:noProof/>
                <w:webHidden/>
              </w:rPr>
              <w:fldChar w:fldCharType="begin"/>
            </w:r>
            <w:r w:rsidR="00EC42A8">
              <w:rPr>
                <w:noProof/>
                <w:webHidden/>
              </w:rPr>
              <w:instrText xml:space="preserve"> PAGEREF _Toc443234519 \h </w:instrText>
            </w:r>
            <w:r w:rsidR="00EC42A8">
              <w:rPr>
                <w:noProof/>
                <w:webHidden/>
              </w:rPr>
            </w:r>
            <w:r w:rsidR="00EC42A8">
              <w:rPr>
                <w:noProof/>
                <w:webHidden/>
              </w:rPr>
              <w:fldChar w:fldCharType="separate"/>
            </w:r>
            <w:r w:rsidR="00EC42A8">
              <w:rPr>
                <w:noProof/>
                <w:webHidden/>
              </w:rPr>
              <w:t>2</w:t>
            </w:r>
            <w:r w:rsidR="00EC42A8">
              <w:rPr>
                <w:noProof/>
                <w:webHidden/>
              </w:rPr>
              <w:fldChar w:fldCharType="end"/>
            </w:r>
          </w:hyperlink>
        </w:p>
        <w:p w:rsidR="005D0F69" w:rsidRDefault="005D0F69">
          <w:r>
            <w:rPr>
              <w:b/>
              <w:bCs/>
              <w:noProof/>
            </w:rPr>
            <w:fldChar w:fldCharType="end"/>
          </w:r>
        </w:p>
      </w:sdtContent>
    </w:sdt>
    <w:p w:rsidR="000A7065" w:rsidRDefault="000A7065"/>
    <w:sdt>
      <w:sdtPr>
        <w:rPr>
          <w:rFonts w:asciiTheme="minorHAnsi" w:eastAsiaTheme="minorEastAsia" w:hAnsiTheme="minorHAns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sdtEndPr>
      <w:sdtContent>
        <w:p w:rsidR="003C0A30" w:rsidRPr="0075122D" w:rsidRDefault="000970B0" w:rsidP="0075122D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AD3AC1" w:rsidRPr="002408FE" w:rsidRDefault="00B579CB" w:rsidP="00AD3AC1">
      <w:pPr>
        <w:pStyle w:val="Heading1"/>
      </w:pPr>
      <w:bookmarkStart w:id="0" w:name="_Toc443234519"/>
      <w:r>
        <w:lastRenderedPageBreak/>
        <w:t>Introduction</w:t>
      </w:r>
      <w:bookmarkEnd w:id="0"/>
    </w:p>
    <w:p w:rsidR="009405E6" w:rsidRDefault="009405E6" w:rsidP="001B1F71">
      <w:pPr>
        <w:rPr>
          <w:sz w:val="24"/>
        </w:rPr>
      </w:pPr>
      <w:r>
        <w:rPr>
          <w:sz w:val="24"/>
        </w:rPr>
        <w:t>This report contains the observation in scalability and performance of three types of server implementations.</w:t>
      </w:r>
      <w:r w:rsidR="001E29F1">
        <w:rPr>
          <w:sz w:val="24"/>
        </w:rPr>
        <w:t xml:space="preserve"> The types of servers implemented are:</w:t>
      </w:r>
    </w:p>
    <w:p w:rsidR="001E29F1" w:rsidRDefault="001E29F1" w:rsidP="001E29F1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>A multi-threaded, traditional server</w:t>
      </w:r>
    </w:p>
    <w:p w:rsidR="001E29F1" w:rsidRDefault="001E29F1" w:rsidP="001E29F1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>A select (level-triggered) multiplexed server</w:t>
      </w:r>
    </w:p>
    <w:p w:rsidR="001E29F1" w:rsidRDefault="001E29F1" w:rsidP="001E29F1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 xml:space="preserve">An </w:t>
      </w:r>
      <w:proofErr w:type="spellStart"/>
      <w:r>
        <w:rPr>
          <w:sz w:val="24"/>
        </w:rPr>
        <w:t>epoll</w:t>
      </w:r>
      <w:proofErr w:type="spellEnd"/>
      <w:r>
        <w:rPr>
          <w:sz w:val="24"/>
        </w:rPr>
        <w:t xml:space="preserve"> (edge-triggered) asynchronous server</w:t>
      </w:r>
    </w:p>
    <w:p w:rsidR="001E29F1" w:rsidRDefault="001E29F1" w:rsidP="001E29F1">
      <w:pPr>
        <w:rPr>
          <w:sz w:val="24"/>
        </w:rPr>
      </w:pPr>
    </w:p>
    <w:p w:rsidR="00247412" w:rsidRPr="001E29F1" w:rsidRDefault="00247412" w:rsidP="001E29F1">
      <w:pPr>
        <w:rPr>
          <w:sz w:val="24"/>
        </w:rPr>
      </w:pPr>
      <w:r>
        <w:rPr>
          <w:sz w:val="24"/>
        </w:rPr>
        <w:t>All of these servers handle multiple clients and simply echoes back the data they receive from the clients.</w:t>
      </w:r>
      <w:r w:rsidR="00FF6B15">
        <w:rPr>
          <w:sz w:val="24"/>
        </w:rPr>
        <w:t xml:space="preserve"> The echo client implementation takes input from the user for the number of times data is sent to the server and the size of the data to be sent.</w:t>
      </w:r>
      <w:r w:rsidR="00856488">
        <w:rPr>
          <w:sz w:val="24"/>
        </w:rPr>
        <w:t xml:space="preserve"> </w:t>
      </w:r>
      <w:bookmarkStart w:id="1" w:name="_GoBack"/>
      <w:bookmarkEnd w:id="1"/>
      <w:r w:rsidR="0080652B">
        <w:rPr>
          <w:sz w:val="24"/>
        </w:rPr>
        <w:t>Statistics, which are maintained by both client and server,</w:t>
      </w:r>
      <w:r w:rsidR="00856488">
        <w:rPr>
          <w:sz w:val="24"/>
        </w:rPr>
        <w:t xml:space="preserve"> include host names, number of requests generated, and the amount of data transferred.</w:t>
      </w:r>
    </w:p>
    <w:sectPr w:rsidR="00247412" w:rsidRPr="001E29F1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710" w:rsidRDefault="00200710">
      <w:pPr>
        <w:spacing w:after="0" w:line="240" w:lineRule="auto"/>
      </w:pPr>
      <w:r>
        <w:separator/>
      </w:r>
    </w:p>
  </w:endnote>
  <w:endnote w:type="continuationSeparator" w:id="0">
    <w:p w:rsidR="00200710" w:rsidRDefault="0020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80652B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05E6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73"/>
      <w:gridCol w:w="2662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710" w:rsidRDefault="00200710">
      <w:pPr>
        <w:spacing w:after="0" w:line="240" w:lineRule="auto"/>
      </w:pPr>
      <w:r>
        <w:separator/>
      </w:r>
    </w:p>
  </w:footnote>
  <w:footnote w:type="continuationSeparator" w:id="0">
    <w:p w:rsidR="00200710" w:rsidRDefault="0020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4E93F25"/>
    <w:multiLevelType w:val="hybridMultilevel"/>
    <w:tmpl w:val="A846EFC4"/>
    <w:lvl w:ilvl="0" w:tplc="BAC00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8022B"/>
    <w:multiLevelType w:val="multilevel"/>
    <w:tmpl w:val="33B056D0"/>
    <w:numStyleLink w:val="UrbanBulletedList"/>
  </w:abstractNum>
  <w:abstractNum w:abstractNumId="28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D0B31"/>
    <w:multiLevelType w:val="multilevel"/>
    <w:tmpl w:val="7AC6A14E"/>
    <w:numStyleLink w:val="UrbanNumberedList"/>
  </w:abstractNum>
  <w:abstractNum w:abstractNumId="3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>
    <w:nsid w:val="76740294"/>
    <w:multiLevelType w:val="multilevel"/>
    <w:tmpl w:val="33B056D0"/>
    <w:numStyleLink w:val="UrbanBulletedList"/>
  </w:abstractNum>
  <w:abstractNum w:abstractNumId="32">
    <w:nsid w:val="76921C5B"/>
    <w:multiLevelType w:val="multilevel"/>
    <w:tmpl w:val="33B056D0"/>
    <w:numStyleLink w:val="UrbanBulletedList"/>
  </w:abstractNum>
  <w:abstractNum w:abstractNumId="33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30"/>
  </w:num>
  <w:num w:numId="16">
    <w:abstractNumId w:val="18"/>
  </w:num>
  <w:num w:numId="17">
    <w:abstractNumId w:val="21"/>
  </w:num>
  <w:num w:numId="18">
    <w:abstractNumId w:val="11"/>
  </w:num>
  <w:num w:numId="19">
    <w:abstractNumId w:val="31"/>
  </w:num>
  <w:num w:numId="20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9"/>
  </w:num>
  <w:num w:numId="24">
    <w:abstractNumId w:val="14"/>
  </w:num>
  <w:num w:numId="25">
    <w:abstractNumId w:val="13"/>
  </w:num>
  <w:num w:numId="26">
    <w:abstractNumId w:val="10"/>
  </w:num>
  <w:num w:numId="27">
    <w:abstractNumId w:val="33"/>
  </w:num>
  <w:num w:numId="28">
    <w:abstractNumId w:val="24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1"/>
  </w:num>
  <w:num w:numId="34">
    <w:abstractNumId w:val="12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2"/>
  </w:num>
  <w:num w:numId="40">
    <w:abstractNumId w:val="25"/>
  </w:num>
  <w:num w:numId="41">
    <w:abstractNumId w:val="26"/>
  </w:num>
  <w:num w:numId="42">
    <w:abstractNumId w:val="28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1C39F4"/>
    <w:rsid w:val="001E29F1"/>
    <w:rsid w:val="00200710"/>
    <w:rsid w:val="00201616"/>
    <w:rsid w:val="00211056"/>
    <w:rsid w:val="002408FE"/>
    <w:rsid w:val="00247412"/>
    <w:rsid w:val="0025431C"/>
    <w:rsid w:val="002F0D39"/>
    <w:rsid w:val="00361F2C"/>
    <w:rsid w:val="003B1A88"/>
    <w:rsid w:val="003C0A30"/>
    <w:rsid w:val="004105F3"/>
    <w:rsid w:val="004123C1"/>
    <w:rsid w:val="00416C77"/>
    <w:rsid w:val="00430850"/>
    <w:rsid w:val="004D20CF"/>
    <w:rsid w:val="004D65EC"/>
    <w:rsid w:val="005315AC"/>
    <w:rsid w:val="005A0809"/>
    <w:rsid w:val="005A757E"/>
    <w:rsid w:val="005C2FE3"/>
    <w:rsid w:val="005D0F69"/>
    <w:rsid w:val="00653388"/>
    <w:rsid w:val="006A59C6"/>
    <w:rsid w:val="006E046B"/>
    <w:rsid w:val="007008E4"/>
    <w:rsid w:val="007262DF"/>
    <w:rsid w:val="00733805"/>
    <w:rsid w:val="0075122D"/>
    <w:rsid w:val="00793E72"/>
    <w:rsid w:val="007A554A"/>
    <w:rsid w:val="007C3113"/>
    <w:rsid w:val="007C31D7"/>
    <w:rsid w:val="0080652B"/>
    <w:rsid w:val="008125AC"/>
    <w:rsid w:val="00856488"/>
    <w:rsid w:val="008622E9"/>
    <w:rsid w:val="00872C4F"/>
    <w:rsid w:val="008854A2"/>
    <w:rsid w:val="00891F2F"/>
    <w:rsid w:val="008C6C62"/>
    <w:rsid w:val="00914ABC"/>
    <w:rsid w:val="0091723E"/>
    <w:rsid w:val="009405E6"/>
    <w:rsid w:val="00960DD2"/>
    <w:rsid w:val="009634FB"/>
    <w:rsid w:val="00984C6F"/>
    <w:rsid w:val="0099063B"/>
    <w:rsid w:val="009B2A45"/>
    <w:rsid w:val="009E0010"/>
    <w:rsid w:val="00A058A9"/>
    <w:rsid w:val="00A15469"/>
    <w:rsid w:val="00A94FB3"/>
    <w:rsid w:val="00AB41C6"/>
    <w:rsid w:val="00AB5914"/>
    <w:rsid w:val="00AD162B"/>
    <w:rsid w:val="00AD3AC1"/>
    <w:rsid w:val="00B051CC"/>
    <w:rsid w:val="00B13F4F"/>
    <w:rsid w:val="00B579CB"/>
    <w:rsid w:val="00B8699F"/>
    <w:rsid w:val="00BF13BF"/>
    <w:rsid w:val="00C12DF4"/>
    <w:rsid w:val="00C338FB"/>
    <w:rsid w:val="00C615B3"/>
    <w:rsid w:val="00C644C4"/>
    <w:rsid w:val="00C71B88"/>
    <w:rsid w:val="00C76C0C"/>
    <w:rsid w:val="00C83452"/>
    <w:rsid w:val="00CC3C7A"/>
    <w:rsid w:val="00CD401F"/>
    <w:rsid w:val="00CE7AE8"/>
    <w:rsid w:val="00D11BC2"/>
    <w:rsid w:val="00D3259D"/>
    <w:rsid w:val="00D6078B"/>
    <w:rsid w:val="00D80BFC"/>
    <w:rsid w:val="00D82F6D"/>
    <w:rsid w:val="00D96B9D"/>
    <w:rsid w:val="00DA15DC"/>
    <w:rsid w:val="00DB5EDB"/>
    <w:rsid w:val="00E061C1"/>
    <w:rsid w:val="00E322D0"/>
    <w:rsid w:val="00E34A96"/>
    <w:rsid w:val="00E51681"/>
    <w:rsid w:val="00E85F80"/>
    <w:rsid w:val="00EB3F09"/>
    <w:rsid w:val="00EB6248"/>
    <w:rsid w:val="00EC42A8"/>
    <w:rsid w:val="00ED4B48"/>
    <w:rsid w:val="00F043AE"/>
    <w:rsid w:val="00F3556F"/>
    <w:rsid w:val="00F561D7"/>
    <w:rsid w:val="00F8507F"/>
    <w:rsid w:val="00FA53FB"/>
    <w:rsid w:val="00FB1AB9"/>
    <w:rsid w:val="00FF6B1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1F497D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1F497D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2655FE"/>
    <w:rsid w:val="003E6CFD"/>
    <w:rsid w:val="004548CA"/>
    <w:rsid w:val="006445A8"/>
    <w:rsid w:val="007F6DFC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128D7B-EF27-4B72-8175-4FEF5DC4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15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COMP8005 Assignment 2</vt:lpstr>
    </vt:vector>
  </TitlesOfParts>
  <Company>Toshiba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Scalability and Performance of Client-Server Implementatons </dc:subject>
  <dc:creator>Rizwan Ahmed</dc:creator>
  <cp:lastModifiedBy>Rizwan Ahmed</cp:lastModifiedBy>
  <cp:revision>11</cp:revision>
  <cp:lastPrinted>2016-01-18T18:44:00Z</cp:lastPrinted>
  <dcterms:created xsi:type="dcterms:W3CDTF">2016-02-15T01:28:00Z</dcterms:created>
  <dcterms:modified xsi:type="dcterms:W3CDTF">2016-02-15T01:43:00Z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